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2F5D4" w14:textId="06D92C72" w:rsidR="00AE19C5" w:rsidRDefault="00AE19C5" w:rsidP="009A1F36">
      <w:r>
        <w:t xml:space="preserve"> </w:t>
      </w:r>
      <w:r w:rsidR="008A610E">
        <w:rPr>
          <w:noProof/>
        </w:rPr>
        <w:drawing>
          <wp:inline distT="0" distB="0" distL="0" distR="0" wp14:anchorId="5EA02D04" wp14:editId="3C6EEF25">
            <wp:extent cx="5935345" cy="3420745"/>
            <wp:effectExtent l="0" t="0" r="8255" b="8255"/>
            <wp:docPr id="1" name="Picture 1" descr="Mac OS X:Users:maxnyman:Google Drive:Clients:Brightcove:Docs:Android_Ref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OS X:Users:maxnyman:Google Drive:Clients:Brightcove:Docs:Android_RefAp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1A006" w14:textId="79BBEA16" w:rsidR="00377E28" w:rsidRDefault="00377E28" w:rsidP="00A41E6E">
      <w:pPr>
        <w:pStyle w:val="Heading1"/>
      </w:pPr>
      <w:r>
        <w:t>Overview</w:t>
      </w:r>
    </w:p>
    <w:p w14:paraId="39104C79" w14:textId="30DBC07E" w:rsidR="00377E28" w:rsidRDefault="00F03CE6" w:rsidP="00377E28">
      <w:r>
        <w:t>Android reference implementation for integrating Brightcove Player SDK with A</w:t>
      </w:r>
      <w:r w:rsidR="007879D4">
        <w:t>dobe Pass, with end-to-end</w:t>
      </w:r>
      <w:r w:rsidR="004C2ED0">
        <w:t xml:space="preserve"> authentication, </w:t>
      </w:r>
      <w:r w:rsidR="007879D4">
        <w:t>authorization</w:t>
      </w:r>
      <w:r w:rsidR="004C2ED0">
        <w:t xml:space="preserve">, and </w:t>
      </w:r>
      <w:r w:rsidR="00DE737C">
        <w:t xml:space="preserve">video </w:t>
      </w:r>
      <w:r w:rsidR="004C2ED0">
        <w:t>playback</w:t>
      </w:r>
      <w:r w:rsidR="007879D4">
        <w:t xml:space="preserve"> flows.</w:t>
      </w:r>
    </w:p>
    <w:p w14:paraId="5B1D4EDA" w14:textId="4D47AF0D" w:rsidR="005D298E" w:rsidRPr="00377E28" w:rsidRDefault="005D298E" w:rsidP="00377E28">
      <w:r>
        <w:t xml:space="preserve">The Adobe Pass interaction is abstracted behind the </w:t>
      </w:r>
      <w:proofErr w:type="spellStart"/>
      <w:r>
        <w:t>com.brightcove.auth</w:t>
      </w:r>
      <w:proofErr w:type="spellEnd"/>
      <w:r>
        <w:t xml:space="preserve"> and </w:t>
      </w:r>
      <w:proofErr w:type="spellStart"/>
      <w:r>
        <w:t>com.brightcove.auth.ap</w:t>
      </w:r>
      <w:proofErr w:type="spellEnd"/>
      <w:r>
        <w:t xml:space="preserve"> packages with the </w:t>
      </w:r>
      <w:proofErr w:type="spellStart"/>
      <w:r>
        <w:t>AdobePassDelegate</w:t>
      </w:r>
      <w:proofErr w:type="spellEnd"/>
      <w:r>
        <w:t xml:space="preserve"> class as the entry point. This </w:t>
      </w:r>
      <w:proofErr w:type="gramStart"/>
      <w:r>
        <w:t>abstraction</w:t>
      </w:r>
      <w:proofErr w:type="gramEnd"/>
      <w:r>
        <w:t xml:space="preserve"> streamlines the initialization and also manages the different steps of the authentication flow.</w:t>
      </w:r>
    </w:p>
    <w:p w14:paraId="003EDA70" w14:textId="1DB292ED" w:rsidR="007879D4" w:rsidRDefault="007879D4" w:rsidP="00A41E6E">
      <w:pPr>
        <w:pStyle w:val="Heading1"/>
      </w:pPr>
      <w:r>
        <w:t>Suggested Enhancements</w:t>
      </w:r>
    </w:p>
    <w:p w14:paraId="66BB56E3" w14:textId="69909910" w:rsidR="007879D4" w:rsidRDefault="00882F59" w:rsidP="00882F59">
      <w:pPr>
        <w:pStyle w:val="ListParagraph"/>
        <w:numPr>
          <w:ilvl w:val="0"/>
          <w:numId w:val="38"/>
        </w:numPr>
      </w:pPr>
      <w:r>
        <w:t xml:space="preserve">Create and integrate with a Configuration service to manage the Adobe Pass </w:t>
      </w:r>
      <w:proofErr w:type="spellStart"/>
      <w:r>
        <w:t>config</w:t>
      </w:r>
      <w:proofErr w:type="spellEnd"/>
      <w:r>
        <w:t xml:space="preserve"> data</w:t>
      </w:r>
    </w:p>
    <w:p w14:paraId="7B92619C" w14:textId="2ECA72C1" w:rsidR="00882F59" w:rsidRDefault="00882F59" w:rsidP="00882F59">
      <w:pPr>
        <w:pStyle w:val="ListParagraph"/>
        <w:numPr>
          <w:ilvl w:val="0"/>
          <w:numId w:val="38"/>
        </w:numPr>
      </w:pPr>
      <w:r>
        <w:t>Integrate with Brightcove catalog service for retrieving the video metadata</w:t>
      </w:r>
    </w:p>
    <w:p w14:paraId="6B4CE343" w14:textId="27A12876" w:rsidR="00882F59" w:rsidRDefault="00882F59" w:rsidP="00882F59">
      <w:pPr>
        <w:pStyle w:val="ListParagraph"/>
        <w:numPr>
          <w:ilvl w:val="0"/>
          <w:numId w:val="38"/>
        </w:numPr>
      </w:pPr>
      <w:r>
        <w:t>Create and integrate with a video retrieval service for validation and secure video stream endpoint</w:t>
      </w:r>
    </w:p>
    <w:p w14:paraId="1EFBB104" w14:textId="6A569202" w:rsidR="001616E6" w:rsidRPr="007879D4" w:rsidRDefault="001616E6" w:rsidP="00882F59">
      <w:pPr>
        <w:pStyle w:val="ListParagraph"/>
        <w:numPr>
          <w:ilvl w:val="0"/>
          <w:numId w:val="38"/>
        </w:numPr>
      </w:pPr>
      <w:r>
        <w:t>Add integration with Akamai Identity Service</w:t>
      </w:r>
      <w:r w:rsidR="00F822CA">
        <w:t xml:space="preserve"> (AIS)</w:t>
      </w:r>
    </w:p>
    <w:p w14:paraId="13B17B7E" w14:textId="77777777" w:rsidR="005D298E" w:rsidRPr="007E3039" w:rsidRDefault="005D298E" w:rsidP="005D298E">
      <w:pPr>
        <w:pStyle w:val="Heading1"/>
      </w:pPr>
      <w:r>
        <w:lastRenderedPageBreak/>
        <w:t xml:space="preserve">Complete Happy </w:t>
      </w:r>
      <w:proofErr w:type="spellStart"/>
      <w:r>
        <w:t>Auth</w:t>
      </w:r>
      <w:proofErr w:type="spellEnd"/>
      <w:r>
        <w:t xml:space="preserve"> Flow</w:t>
      </w:r>
    </w:p>
    <w:p w14:paraId="1ADB5603" w14:textId="77777777" w:rsidR="005D298E" w:rsidRPr="00195564" w:rsidRDefault="005D298E" w:rsidP="005D298E">
      <w:pPr>
        <w:pStyle w:val="ListParagraph"/>
        <w:numPr>
          <w:ilvl w:val="0"/>
          <w:numId w:val="1"/>
        </w:numPr>
        <w:spacing w:before="360" w:after="60"/>
        <w:contextualSpacing w:val="0"/>
        <w:rPr>
          <w:i/>
        </w:rPr>
      </w:pPr>
      <w:r w:rsidRPr="005A1B24">
        <w:rPr>
          <w:b/>
        </w:rPr>
        <w:t>[StartupActivity.java] Initiates the app</w:t>
      </w:r>
      <w:r w:rsidRPr="005A1B24">
        <w:rPr>
          <w:b/>
        </w:rPr>
        <w:br/>
      </w:r>
      <w:r w:rsidRPr="00195564">
        <w:rPr>
          <w:i/>
        </w:rPr>
        <w:t xml:space="preserve">Inherits: BrightcovePlayer.java -&gt; AbstractOptionActivity.java </w:t>
      </w:r>
    </w:p>
    <w:p w14:paraId="6B7F69C5" w14:textId="77777777" w:rsidR="005D298E" w:rsidRDefault="005D298E" w:rsidP="005D298E">
      <w:pPr>
        <w:pStyle w:val="ListParagraph"/>
        <w:numPr>
          <w:ilvl w:val="1"/>
          <w:numId w:val="1"/>
        </w:numPr>
      </w:pPr>
      <w:r>
        <w:t>[</w:t>
      </w:r>
      <w:proofErr w:type="spellStart"/>
      <w:proofErr w:type="gramStart"/>
      <w:r>
        <w:t>StartupActivity:onCreate</w:t>
      </w:r>
      <w:proofErr w:type="spellEnd"/>
      <w:r>
        <w:t>(</w:t>
      </w:r>
      <w:proofErr w:type="gramEnd"/>
      <w:r>
        <w:t xml:space="preserve">Bundle </w:t>
      </w:r>
      <w:proofErr w:type="spellStart"/>
      <w:r w:rsidRPr="008F0018">
        <w:t>savedInstanceState</w:t>
      </w:r>
      <w:proofErr w:type="spellEnd"/>
      <w:r>
        <w:t>)]</w:t>
      </w:r>
    </w:p>
    <w:p w14:paraId="1209A75D" w14:textId="77777777" w:rsidR="005D298E" w:rsidRDefault="005D298E" w:rsidP="005D298E">
      <w:pPr>
        <w:pStyle w:val="ListParagraph"/>
        <w:numPr>
          <w:ilvl w:val="2"/>
          <w:numId w:val="1"/>
        </w:numPr>
      </w:pPr>
      <w:r>
        <w:t xml:space="preserve">Initiates the </w:t>
      </w:r>
      <w:proofErr w:type="spellStart"/>
      <w:r>
        <w:t>BrightcovePlayer</w:t>
      </w:r>
      <w:proofErr w:type="spellEnd"/>
    </w:p>
    <w:p w14:paraId="70FBD26B" w14:textId="034BEA2B" w:rsidR="00D42301" w:rsidRDefault="00D42301" w:rsidP="005D298E">
      <w:pPr>
        <w:pStyle w:val="ListParagraph"/>
        <w:numPr>
          <w:ilvl w:val="2"/>
          <w:numId w:val="1"/>
        </w:numPr>
      </w:pPr>
      <w:r>
        <w:t xml:space="preserve">Register event listeners with the </w:t>
      </w:r>
      <w:proofErr w:type="spellStart"/>
      <w:r>
        <w:t>EventEmitter</w:t>
      </w:r>
      <w:proofErr w:type="spellEnd"/>
    </w:p>
    <w:p w14:paraId="17664F2A" w14:textId="77777777" w:rsidR="005D298E" w:rsidRDefault="005D298E" w:rsidP="005D298E">
      <w:pPr>
        <w:pStyle w:val="ListParagraph"/>
        <w:numPr>
          <w:ilvl w:val="2"/>
          <w:numId w:val="1"/>
        </w:numPr>
      </w:pPr>
      <w:r>
        <w:t xml:space="preserve">Initiates </w:t>
      </w:r>
      <w:proofErr w:type="spellStart"/>
      <w:r>
        <w:t>AdobePass</w:t>
      </w:r>
      <w:proofErr w:type="spellEnd"/>
    </w:p>
    <w:p w14:paraId="4AF7B076" w14:textId="77777777" w:rsidR="005D298E" w:rsidRDefault="005D298E" w:rsidP="005D298E">
      <w:pPr>
        <w:pStyle w:val="ListParagraph"/>
        <w:numPr>
          <w:ilvl w:val="3"/>
          <w:numId w:val="1"/>
        </w:numPr>
      </w:pPr>
      <w:r>
        <w:t xml:space="preserve">Calls the </w:t>
      </w:r>
      <w:proofErr w:type="spellStart"/>
      <w:r>
        <w:t>AdobePass</w:t>
      </w:r>
      <w:proofErr w:type="spellEnd"/>
      <w:r>
        <w:t xml:space="preserve"> API method </w:t>
      </w:r>
      <w:proofErr w:type="spellStart"/>
      <w:r>
        <w:t>setRequestor</w:t>
      </w:r>
      <w:proofErr w:type="spellEnd"/>
    </w:p>
    <w:p w14:paraId="1B396D2B" w14:textId="77777777" w:rsidR="005D298E" w:rsidRDefault="005D298E" w:rsidP="005D298E">
      <w:pPr>
        <w:pStyle w:val="ListParagraph"/>
        <w:numPr>
          <w:ilvl w:val="3"/>
          <w:numId w:val="1"/>
        </w:numPr>
      </w:pPr>
      <w:r>
        <w:t xml:space="preserve">Traps the </w:t>
      </w:r>
      <w:proofErr w:type="spellStart"/>
      <w:r>
        <w:t>setRequestor</w:t>
      </w:r>
      <w:proofErr w:type="spellEnd"/>
      <w:r>
        <w:t xml:space="preserve"> complete </w:t>
      </w:r>
    </w:p>
    <w:p w14:paraId="051DDD59" w14:textId="77777777" w:rsidR="005D298E" w:rsidRDefault="005D298E" w:rsidP="005D298E">
      <w:pPr>
        <w:pStyle w:val="ListParagraph"/>
        <w:numPr>
          <w:ilvl w:val="3"/>
          <w:numId w:val="1"/>
        </w:numPr>
      </w:pPr>
      <w:r>
        <w:t xml:space="preserve">Calls the </w:t>
      </w:r>
      <w:proofErr w:type="spellStart"/>
      <w:r>
        <w:t>AdobePass</w:t>
      </w:r>
      <w:proofErr w:type="spellEnd"/>
      <w:r>
        <w:t xml:space="preserve"> API method </w:t>
      </w:r>
      <w:proofErr w:type="spellStart"/>
      <w:r>
        <w:t>checkAuthentication</w:t>
      </w:r>
      <w:proofErr w:type="spellEnd"/>
    </w:p>
    <w:p w14:paraId="65C140D3" w14:textId="77777777" w:rsidR="005D298E" w:rsidRDefault="005D298E" w:rsidP="005D298E">
      <w:pPr>
        <w:pStyle w:val="ListParagraph"/>
        <w:numPr>
          <w:ilvl w:val="3"/>
          <w:numId w:val="1"/>
        </w:numPr>
      </w:pPr>
      <w:r>
        <w:t>Traps the authentication result</w:t>
      </w:r>
    </w:p>
    <w:p w14:paraId="41E0BFE9" w14:textId="77777777" w:rsidR="005D298E" w:rsidRDefault="005D298E" w:rsidP="005D298E">
      <w:pPr>
        <w:pStyle w:val="ListParagraph"/>
        <w:numPr>
          <w:ilvl w:val="3"/>
          <w:numId w:val="1"/>
        </w:numPr>
      </w:pPr>
      <w:r>
        <w:t xml:space="preserve">Calls the </w:t>
      </w:r>
      <w:proofErr w:type="spellStart"/>
      <w:r>
        <w:t>AdobePass</w:t>
      </w:r>
      <w:proofErr w:type="spellEnd"/>
      <w:r>
        <w:t xml:space="preserve"> API method </w:t>
      </w:r>
      <w:proofErr w:type="spellStart"/>
      <w:r>
        <w:t>getSelectedProvider</w:t>
      </w:r>
      <w:proofErr w:type="spellEnd"/>
    </w:p>
    <w:p w14:paraId="662F1EA4" w14:textId="77777777" w:rsidR="005D298E" w:rsidRDefault="005D298E" w:rsidP="005D298E">
      <w:pPr>
        <w:pStyle w:val="ListParagraph"/>
        <w:numPr>
          <w:ilvl w:val="3"/>
          <w:numId w:val="1"/>
        </w:numPr>
      </w:pPr>
      <w:r>
        <w:t>Traps the get selected provider result</w:t>
      </w:r>
    </w:p>
    <w:p w14:paraId="38B760FB" w14:textId="536542B4" w:rsidR="005D298E" w:rsidRDefault="00E30902" w:rsidP="005D298E">
      <w:pPr>
        <w:pStyle w:val="ListParagraph"/>
        <w:numPr>
          <w:ilvl w:val="3"/>
          <w:numId w:val="1"/>
        </w:numPr>
      </w:pPr>
      <w:r>
        <w:t xml:space="preserve">Emits the </w:t>
      </w:r>
      <w:r w:rsidRPr="00E30902">
        <w:t>AUTH_INITIATED</w:t>
      </w:r>
      <w:r>
        <w:t xml:space="preserve"> event</w:t>
      </w:r>
    </w:p>
    <w:p w14:paraId="6E104A22" w14:textId="77777777" w:rsidR="005D298E" w:rsidRDefault="005D298E" w:rsidP="005D298E">
      <w:pPr>
        <w:pStyle w:val="ListParagraph"/>
        <w:numPr>
          <w:ilvl w:val="2"/>
          <w:numId w:val="1"/>
        </w:numPr>
      </w:pPr>
      <w:r>
        <w:t xml:space="preserve">Initiates the </w:t>
      </w:r>
      <w:proofErr w:type="spellStart"/>
      <w:r>
        <w:t>VideoGrid</w:t>
      </w:r>
      <w:proofErr w:type="spellEnd"/>
    </w:p>
    <w:p w14:paraId="18721CFA" w14:textId="6CCE553F" w:rsidR="00D42301" w:rsidRDefault="00D42301" w:rsidP="005D298E">
      <w:pPr>
        <w:pStyle w:val="ListParagraph"/>
        <w:numPr>
          <w:ilvl w:val="2"/>
          <w:numId w:val="1"/>
        </w:numPr>
      </w:pPr>
      <w:r>
        <w:t>Initiates the Video Delegate</w:t>
      </w:r>
    </w:p>
    <w:p w14:paraId="01F8E91A" w14:textId="77777777" w:rsidR="005D298E" w:rsidRDefault="005D298E" w:rsidP="005D298E">
      <w:pPr>
        <w:pStyle w:val="ListParagraph"/>
        <w:numPr>
          <w:ilvl w:val="1"/>
          <w:numId w:val="1"/>
        </w:numPr>
      </w:pPr>
      <w:r>
        <w:t>[</w:t>
      </w:r>
      <w:proofErr w:type="spellStart"/>
      <w:proofErr w:type="gramStart"/>
      <w:r>
        <w:t>AbstractOptionActivity:</w:t>
      </w:r>
      <w:r w:rsidRPr="00751BBA">
        <w:t>onCreateOptionsMenu</w:t>
      </w:r>
      <w:proofErr w:type="spellEnd"/>
      <w:r w:rsidRPr="00751BBA">
        <w:t>(</w:t>
      </w:r>
      <w:proofErr w:type="gramEnd"/>
      <w:r w:rsidRPr="00751BBA">
        <w:t xml:space="preserve">Menu </w:t>
      </w:r>
      <w:proofErr w:type="spellStart"/>
      <w:r w:rsidRPr="00751BBA">
        <w:t>menu</w:t>
      </w:r>
      <w:proofErr w:type="spellEnd"/>
      <w:r w:rsidRPr="00751BBA">
        <w:t>)</w:t>
      </w:r>
      <w:r>
        <w:t>] Initiates the Option Menu</w:t>
      </w:r>
    </w:p>
    <w:p w14:paraId="4513298A" w14:textId="77777777" w:rsidR="005D298E" w:rsidRDefault="005D298E" w:rsidP="005D298E">
      <w:pPr>
        <w:pStyle w:val="ListParagraph"/>
        <w:numPr>
          <w:ilvl w:val="1"/>
          <w:numId w:val="1"/>
        </w:numPr>
      </w:pPr>
      <w:r>
        <w:t>[</w:t>
      </w:r>
      <w:proofErr w:type="spellStart"/>
      <w:r>
        <w:t>AbstractOptionActivity:</w:t>
      </w:r>
      <w:r w:rsidRPr="00751BBA">
        <w:t>onPrepareOptionsMenu</w:t>
      </w:r>
      <w:proofErr w:type="spellEnd"/>
      <w:r w:rsidRPr="00751BBA">
        <w:t xml:space="preserve"> (Menu </w:t>
      </w:r>
      <w:proofErr w:type="spellStart"/>
      <w:r w:rsidRPr="00751BBA">
        <w:t>menu</w:t>
      </w:r>
      <w:proofErr w:type="spellEnd"/>
      <w:r w:rsidRPr="00751BBA">
        <w:t>)</w:t>
      </w:r>
      <w:r>
        <w:t>] Initiates the Option Menu</w:t>
      </w:r>
    </w:p>
    <w:p w14:paraId="0B2D7B97" w14:textId="77777777" w:rsidR="005D298E" w:rsidRDefault="005D298E" w:rsidP="005D298E">
      <w:pPr>
        <w:pStyle w:val="ListParagraph"/>
        <w:numPr>
          <w:ilvl w:val="2"/>
          <w:numId w:val="1"/>
        </w:numPr>
      </w:pPr>
      <w:r>
        <w:t>Keeps the Authentication menu item instance as a local variable</w:t>
      </w:r>
    </w:p>
    <w:p w14:paraId="6AEAFBE9" w14:textId="77777777" w:rsidR="005D298E" w:rsidRDefault="005D298E" w:rsidP="005D298E">
      <w:pPr>
        <w:pStyle w:val="ListParagraph"/>
        <w:numPr>
          <w:ilvl w:val="1"/>
          <w:numId w:val="1"/>
        </w:numPr>
      </w:pPr>
      <w:r>
        <w:t>[</w:t>
      </w:r>
      <w:proofErr w:type="spellStart"/>
      <w:proofErr w:type="gramStart"/>
      <w:r>
        <w:t>AbstractOptionActivity:</w:t>
      </w:r>
      <w:r w:rsidRPr="00751BBA">
        <w:t>onOptionsItemSelected</w:t>
      </w:r>
      <w:proofErr w:type="spellEnd"/>
      <w:r w:rsidRPr="00751BBA">
        <w:t>(</w:t>
      </w:r>
      <w:proofErr w:type="spellStart"/>
      <w:proofErr w:type="gramEnd"/>
      <w:r w:rsidRPr="00751BBA">
        <w:t>MenuItem</w:t>
      </w:r>
      <w:proofErr w:type="spellEnd"/>
      <w:r w:rsidRPr="00751BBA">
        <w:t xml:space="preserve"> item)</w:t>
      </w:r>
      <w:r>
        <w:t>] Handles Option menu click</w:t>
      </w:r>
    </w:p>
    <w:p w14:paraId="53CF125A" w14:textId="77777777" w:rsidR="005D298E" w:rsidRDefault="005D298E" w:rsidP="005D298E">
      <w:pPr>
        <w:pStyle w:val="ListParagraph"/>
        <w:numPr>
          <w:ilvl w:val="2"/>
          <w:numId w:val="1"/>
        </w:numPr>
      </w:pPr>
      <w:r>
        <w:t>If Close menu item -&gt; Close App</w:t>
      </w:r>
    </w:p>
    <w:p w14:paraId="49FFF883" w14:textId="77777777" w:rsidR="005D298E" w:rsidRDefault="005D298E" w:rsidP="005D298E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AuthN</w:t>
      </w:r>
      <w:proofErr w:type="spellEnd"/>
      <w:r>
        <w:t xml:space="preserve"> menu item and not currently authenticated -&gt; Invoke abstract method </w:t>
      </w:r>
      <w:proofErr w:type="gramStart"/>
      <w:r>
        <w:t>logout(</w:t>
      </w:r>
      <w:proofErr w:type="gramEnd"/>
      <w:r>
        <w:t>)</w:t>
      </w:r>
    </w:p>
    <w:p w14:paraId="7BED900E" w14:textId="77777777" w:rsidR="005D298E" w:rsidRDefault="005D298E" w:rsidP="005D298E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AuthN</w:t>
      </w:r>
      <w:proofErr w:type="spellEnd"/>
      <w:r>
        <w:t xml:space="preserve"> menu item and currently authenticated -&gt; Invoke abstract method </w:t>
      </w:r>
      <w:proofErr w:type="gramStart"/>
      <w:r>
        <w:t>authenticate(</w:t>
      </w:r>
      <w:proofErr w:type="gramEnd"/>
      <w:r>
        <w:t>)</w:t>
      </w:r>
    </w:p>
    <w:p w14:paraId="63BC5A73" w14:textId="54173802" w:rsidR="005D298E" w:rsidRDefault="005D298E" w:rsidP="005D298E">
      <w:pPr>
        <w:pStyle w:val="ListParagraph"/>
        <w:numPr>
          <w:ilvl w:val="1"/>
          <w:numId w:val="1"/>
        </w:numPr>
      </w:pPr>
      <w:r>
        <w:t>[</w:t>
      </w:r>
      <w:proofErr w:type="spellStart"/>
      <w:r>
        <w:t>StartupActivity</w:t>
      </w:r>
      <w:proofErr w:type="gramStart"/>
      <w:r>
        <w:t>:</w:t>
      </w:r>
      <w:r w:rsidRPr="00AF3001">
        <w:t>initListener</w:t>
      </w:r>
      <w:r>
        <w:t>:</w:t>
      </w:r>
      <w:r w:rsidR="00D42301">
        <w:t>processEvent</w:t>
      </w:r>
      <w:proofErr w:type="spellEnd"/>
      <w:proofErr w:type="gramEnd"/>
      <w:r>
        <w:t>(</w:t>
      </w:r>
      <w:r w:rsidRPr="00926950">
        <w:t xml:space="preserve">Event </w:t>
      </w:r>
      <w:proofErr w:type="spellStart"/>
      <w:r w:rsidRPr="00926950">
        <w:t>event</w:t>
      </w:r>
      <w:proofErr w:type="spellEnd"/>
      <w:r>
        <w:t xml:space="preserve">)] Traps the </w:t>
      </w:r>
      <w:r w:rsidR="00D42301">
        <w:t xml:space="preserve">emitted </w:t>
      </w:r>
      <w:r w:rsidR="00D42301" w:rsidRPr="00D42301">
        <w:t>AUTH_INITIATED</w:t>
      </w:r>
      <w:r w:rsidR="00D42301">
        <w:t xml:space="preserve"> event</w:t>
      </w:r>
    </w:p>
    <w:p w14:paraId="4BE6E73C" w14:textId="77777777" w:rsidR="005D298E" w:rsidRDefault="005D298E" w:rsidP="005D298E">
      <w:pPr>
        <w:pStyle w:val="ListParagraph"/>
        <w:numPr>
          <w:ilvl w:val="2"/>
          <w:numId w:val="1"/>
        </w:numPr>
      </w:pPr>
      <w:r>
        <w:t xml:space="preserve">Updates the </w:t>
      </w:r>
      <w:proofErr w:type="spellStart"/>
      <w:r>
        <w:t>VideoGrid</w:t>
      </w:r>
      <w:proofErr w:type="spellEnd"/>
      <w:r>
        <w:t xml:space="preserve"> authentication status</w:t>
      </w:r>
    </w:p>
    <w:p w14:paraId="7441D37E" w14:textId="77777777" w:rsidR="005D298E" w:rsidRDefault="005D298E" w:rsidP="005D298E">
      <w:pPr>
        <w:pStyle w:val="ListParagraph"/>
        <w:numPr>
          <w:ilvl w:val="2"/>
          <w:numId w:val="1"/>
        </w:numPr>
      </w:pPr>
      <w:r>
        <w:t>Enables the Authentication menu item and sets the appropriate label text</w:t>
      </w:r>
    </w:p>
    <w:p w14:paraId="1C5B7BCA" w14:textId="77777777" w:rsidR="005D298E" w:rsidRPr="005A1B24" w:rsidRDefault="005D298E" w:rsidP="005D298E">
      <w:pPr>
        <w:pStyle w:val="ListParagraph"/>
        <w:numPr>
          <w:ilvl w:val="0"/>
          <w:numId w:val="1"/>
        </w:numPr>
        <w:spacing w:before="360" w:after="60"/>
        <w:contextualSpacing w:val="0"/>
        <w:rPr>
          <w:b/>
        </w:rPr>
      </w:pPr>
      <w:r w:rsidRPr="005A1B24">
        <w:rPr>
          <w:b/>
        </w:rPr>
        <w:t>[</w:t>
      </w:r>
      <w:proofErr w:type="gramStart"/>
      <w:r w:rsidRPr="005A1B24">
        <w:rPr>
          <w:b/>
        </w:rPr>
        <w:t>menu</w:t>
      </w:r>
      <w:proofErr w:type="gramEnd"/>
      <w:r w:rsidRPr="005A1B24">
        <w:rPr>
          <w:b/>
        </w:rPr>
        <w:t>/</w:t>
      </w:r>
      <w:proofErr w:type="spellStart"/>
      <w:r w:rsidRPr="005A1B24">
        <w:rPr>
          <w:b/>
        </w:rPr>
        <w:t>app_main.xml:menuItemAuthN</w:t>
      </w:r>
      <w:proofErr w:type="spellEnd"/>
      <w:r w:rsidRPr="005A1B24">
        <w:rPr>
          <w:b/>
        </w:rPr>
        <w:t>] Authentication button clicked</w:t>
      </w:r>
    </w:p>
    <w:p w14:paraId="7CA8C753" w14:textId="77777777" w:rsidR="005D298E" w:rsidRDefault="005D298E" w:rsidP="005D298E">
      <w:pPr>
        <w:pStyle w:val="ListParagraph"/>
        <w:numPr>
          <w:ilvl w:val="1"/>
          <w:numId w:val="1"/>
        </w:numPr>
      </w:pPr>
      <w:r>
        <w:t>[</w:t>
      </w:r>
      <w:proofErr w:type="spellStart"/>
      <w:r>
        <w:t>AbstractOptionActivity</w:t>
      </w:r>
      <w:proofErr w:type="gramStart"/>
      <w:r>
        <w:t>:authenticate</w:t>
      </w:r>
      <w:proofErr w:type="spellEnd"/>
      <w:proofErr w:type="gramEnd"/>
      <w:r>
        <w:t xml:space="preserve">() -&gt; </w:t>
      </w:r>
      <w:proofErr w:type="spellStart"/>
      <w:r>
        <w:t>StartupActivity:authenticate</w:t>
      </w:r>
      <w:proofErr w:type="spellEnd"/>
      <w:r>
        <w:t>()] Starts the Authentication flow</w:t>
      </w:r>
    </w:p>
    <w:p w14:paraId="71F3BE46" w14:textId="77777777" w:rsidR="005D298E" w:rsidRDefault="005D298E" w:rsidP="005D298E">
      <w:pPr>
        <w:pStyle w:val="ListParagraph"/>
        <w:numPr>
          <w:ilvl w:val="2"/>
          <w:numId w:val="1"/>
        </w:numPr>
      </w:pPr>
      <w:r>
        <w:t xml:space="preserve">Calls the </w:t>
      </w:r>
      <w:proofErr w:type="spellStart"/>
      <w:r>
        <w:t>AdobePass</w:t>
      </w:r>
      <w:proofErr w:type="spellEnd"/>
      <w:r>
        <w:t xml:space="preserve"> API method </w:t>
      </w:r>
      <w:proofErr w:type="spellStart"/>
      <w:r>
        <w:t>getAuthentication</w:t>
      </w:r>
      <w:proofErr w:type="spellEnd"/>
    </w:p>
    <w:p w14:paraId="2ED77ED7" w14:textId="35392C2B" w:rsidR="005D298E" w:rsidRDefault="005D298E" w:rsidP="005D298E">
      <w:pPr>
        <w:pStyle w:val="ListParagraph"/>
        <w:numPr>
          <w:ilvl w:val="2"/>
          <w:numId w:val="1"/>
        </w:numPr>
      </w:pPr>
      <w:r>
        <w:t xml:space="preserve">If authenticated, then </w:t>
      </w:r>
      <w:r w:rsidR="004E5E2C">
        <w:t>emits AUTHENTICATED event</w:t>
      </w:r>
    </w:p>
    <w:p w14:paraId="1C29B7E1" w14:textId="1C24C921" w:rsidR="005D298E" w:rsidRDefault="005D298E" w:rsidP="005D298E">
      <w:pPr>
        <w:pStyle w:val="ListParagraph"/>
        <w:numPr>
          <w:ilvl w:val="2"/>
          <w:numId w:val="1"/>
        </w:numPr>
      </w:pPr>
      <w:r>
        <w:t xml:space="preserve">If not authenticated, then </w:t>
      </w:r>
      <w:r w:rsidR="004E5E2C">
        <w:t xml:space="preserve">emits </w:t>
      </w:r>
      <w:r w:rsidR="004E5E2C" w:rsidRPr="004E5E2C">
        <w:t>DISPLAY_PROVIDER_SELECTOR</w:t>
      </w:r>
      <w:r w:rsidR="004E5E2C">
        <w:t xml:space="preserve"> event</w:t>
      </w:r>
    </w:p>
    <w:p w14:paraId="077FE7F1" w14:textId="5D4D0CA3" w:rsidR="005D298E" w:rsidRDefault="005D298E" w:rsidP="005D298E">
      <w:pPr>
        <w:pStyle w:val="ListParagraph"/>
        <w:numPr>
          <w:ilvl w:val="1"/>
          <w:numId w:val="1"/>
        </w:numPr>
      </w:pPr>
      <w:r>
        <w:t>[</w:t>
      </w:r>
      <w:proofErr w:type="spellStart"/>
      <w:r>
        <w:t>StartupActivity</w:t>
      </w:r>
      <w:proofErr w:type="gramStart"/>
      <w:r>
        <w:t>:</w:t>
      </w:r>
      <w:r w:rsidR="004E5E2C" w:rsidRPr="004E5E2C">
        <w:t>displayProviderSelectorListener</w:t>
      </w:r>
      <w:r>
        <w:t>:</w:t>
      </w:r>
      <w:r w:rsidR="004E5E2C" w:rsidRPr="004E5E2C">
        <w:t>processEvent</w:t>
      </w:r>
      <w:proofErr w:type="spellEnd"/>
      <w:proofErr w:type="gramEnd"/>
      <w:r w:rsidR="004E5E2C">
        <w:t>(</w:t>
      </w:r>
      <w:r>
        <w:t xml:space="preserve">Event </w:t>
      </w:r>
      <w:proofErr w:type="spellStart"/>
      <w:r>
        <w:t>event</w:t>
      </w:r>
      <w:proofErr w:type="spellEnd"/>
      <w:r>
        <w:t>)</w:t>
      </w:r>
      <w:r w:rsidR="004E5E2C">
        <w:t>]</w:t>
      </w:r>
    </w:p>
    <w:p w14:paraId="50F1BAAD" w14:textId="77777777" w:rsidR="005D298E" w:rsidRDefault="005D298E" w:rsidP="005D298E">
      <w:pPr>
        <w:pStyle w:val="ListParagraph"/>
        <w:numPr>
          <w:ilvl w:val="2"/>
          <w:numId w:val="1"/>
        </w:numPr>
      </w:pPr>
      <w:r>
        <w:t xml:space="preserve">Create and initiate new Intent for the </w:t>
      </w:r>
      <w:proofErr w:type="spellStart"/>
      <w:r w:rsidRPr="006E72CF">
        <w:t>MvpdSelectorActivity</w:t>
      </w:r>
      <w:proofErr w:type="spellEnd"/>
      <w:r>
        <w:t xml:space="preserve"> class and then startup the activity</w:t>
      </w:r>
    </w:p>
    <w:p w14:paraId="64936C8A" w14:textId="77777777" w:rsidR="005D298E" w:rsidRDefault="005D298E" w:rsidP="005D298E">
      <w:pPr>
        <w:pStyle w:val="ListParagraph"/>
        <w:numPr>
          <w:ilvl w:val="1"/>
          <w:numId w:val="1"/>
        </w:numPr>
      </w:pPr>
      <w:r>
        <w:t>[</w:t>
      </w:r>
      <w:proofErr w:type="spellStart"/>
      <w:r w:rsidRPr="006E72CF">
        <w:t>MvpdSelectorActivity</w:t>
      </w:r>
      <w:proofErr w:type="spellEnd"/>
      <w:r>
        <w:t>]</w:t>
      </w:r>
    </w:p>
    <w:p w14:paraId="06B7E758" w14:textId="77777777" w:rsidR="005D298E" w:rsidRDefault="005D298E" w:rsidP="005D298E">
      <w:pPr>
        <w:pStyle w:val="ListParagraph"/>
        <w:numPr>
          <w:ilvl w:val="2"/>
          <w:numId w:val="1"/>
        </w:numPr>
      </w:pPr>
      <w:r>
        <w:t xml:space="preserve">Create and initiate the </w:t>
      </w:r>
      <w:proofErr w:type="spellStart"/>
      <w:r>
        <w:t>MvpdListArrayAdapter</w:t>
      </w:r>
      <w:proofErr w:type="spellEnd"/>
    </w:p>
    <w:p w14:paraId="5832BC16" w14:textId="77777777" w:rsidR="005D298E" w:rsidRDefault="005D298E" w:rsidP="005D298E">
      <w:pPr>
        <w:pStyle w:val="ListParagraph"/>
        <w:numPr>
          <w:ilvl w:val="2"/>
          <w:numId w:val="1"/>
        </w:numPr>
      </w:pPr>
      <w:r>
        <w:t>Capture the item selected Provider</w:t>
      </w:r>
    </w:p>
    <w:p w14:paraId="2D667CC6" w14:textId="77777777" w:rsidR="005D298E" w:rsidRDefault="005D298E" w:rsidP="005D298E">
      <w:pPr>
        <w:pStyle w:val="ListParagraph"/>
        <w:numPr>
          <w:ilvl w:val="2"/>
          <w:numId w:val="1"/>
        </w:numPr>
      </w:pPr>
      <w:r>
        <w:t xml:space="preserve">Return the selected Provider back to the </w:t>
      </w:r>
      <w:proofErr w:type="spellStart"/>
      <w:r>
        <w:t>StartupActivity</w:t>
      </w:r>
      <w:proofErr w:type="spellEnd"/>
    </w:p>
    <w:p w14:paraId="4FCD772B" w14:textId="77777777" w:rsidR="005D298E" w:rsidRDefault="005D298E" w:rsidP="005D298E">
      <w:pPr>
        <w:pStyle w:val="ListParagraph"/>
        <w:numPr>
          <w:ilvl w:val="1"/>
          <w:numId w:val="1"/>
        </w:numPr>
      </w:pPr>
      <w:r>
        <w:t>[</w:t>
      </w:r>
      <w:proofErr w:type="spellStart"/>
      <w:r>
        <w:t>StartupActivity:</w:t>
      </w:r>
      <w:r w:rsidRPr="0001216A">
        <w:t>onActivityResult</w:t>
      </w:r>
      <w:proofErr w:type="spellEnd"/>
      <w:r>
        <w:t xml:space="preserve">] </w:t>
      </w:r>
      <w:proofErr w:type="spellStart"/>
      <w:r>
        <w:t>MvpdListArrayAdapter</w:t>
      </w:r>
      <w:proofErr w:type="spellEnd"/>
      <w:r>
        <w:t xml:space="preserve"> complete and Provider selected</w:t>
      </w:r>
    </w:p>
    <w:p w14:paraId="18619227" w14:textId="77777777" w:rsidR="005D298E" w:rsidRDefault="005D298E" w:rsidP="005D298E">
      <w:pPr>
        <w:pStyle w:val="ListParagraph"/>
        <w:numPr>
          <w:ilvl w:val="2"/>
          <w:numId w:val="1"/>
        </w:numPr>
      </w:pPr>
      <w:r>
        <w:t xml:space="preserve">Calls the </w:t>
      </w:r>
      <w:proofErr w:type="spellStart"/>
      <w:r>
        <w:t>AdobePass</w:t>
      </w:r>
      <w:proofErr w:type="spellEnd"/>
      <w:r>
        <w:t xml:space="preserve"> API method </w:t>
      </w:r>
      <w:proofErr w:type="spellStart"/>
      <w:r>
        <w:t>setSelectedProvider</w:t>
      </w:r>
      <w:proofErr w:type="spellEnd"/>
    </w:p>
    <w:p w14:paraId="72309A5D" w14:textId="7BDCB65D" w:rsidR="005D298E" w:rsidRDefault="005D298E" w:rsidP="005D298E">
      <w:pPr>
        <w:pStyle w:val="ListParagraph"/>
        <w:numPr>
          <w:ilvl w:val="1"/>
          <w:numId w:val="1"/>
        </w:numPr>
      </w:pPr>
      <w:r>
        <w:t>[</w:t>
      </w:r>
      <w:proofErr w:type="spellStart"/>
      <w:r>
        <w:t>StartupActivity:</w:t>
      </w:r>
      <w:r w:rsidR="004E5E2C" w:rsidRPr="004E5E2C">
        <w:t>openLoginUrlListener</w:t>
      </w:r>
      <w:proofErr w:type="gramStart"/>
      <w:r>
        <w:t>:</w:t>
      </w:r>
      <w:r w:rsidR="004E5E2C" w:rsidRPr="004E5E2C">
        <w:t>processEvent</w:t>
      </w:r>
      <w:proofErr w:type="spellEnd"/>
      <w:proofErr w:type="gramEnd"/>
      <w:r>
        <w:t xml:space="preserve">(Event </w:t>
      </w:r>
      <w:proofErr w:type="spellStart"/>
      <w:r>
        <w:t>event</w:t>
      </w:r>
      <w:proofErr w:type="spellEnd"/>
      <w:r>
        <w:t>)</w:t>
      </w:r>
      <w:r w:rsidR="00110674">
        <w:t>]</w:t>
      </w:r>
    </w:p>
    <w:p w14:paraId="4D9EC477" w14:textId="77777777" w:rsidR="005D298E" w:rsidRDefault="005D298E" w:rsidP="005D298E">
      <w:pPr>
        <w:pStyle w:val="ListParagraph"/>
        <w:numPr>
          <w:ilvl w:val="2"/>
          <w:numId w:val="1"/>
        </w:numPr>
      </w:pPr>
      <w:r>
        <w:t xml:space="preserve">Create and initiate new Intent for the </w:t>
      </w:r>
      <w:proofErr w:type="spellStart"/>
      <w:r>
        <w:t>MvpdLoginActivity</w:t>
      </w:r>
      <w:proofErr w:type="spellEnd"/>
      <w:r>
        <w:t xml:space="preserve"> class and then startup the activity</w:t>
      </w:r>
    </w:p>
    <w:p w14:paraId="5EE3EB9C" w14:textId="77777777" w:rsidR="005D298E" w:rsidRDefault="005D298E" w:rsidP="005D298E">
      <w:pPr>
        <w:pStyle w:val="ListParagraph"/>
        <w:numPr>
          <w:ilvl w:val="1"/>
          <w:numId w:val="1"/>
        </w:numPr>
      </w:pPr>
      <w:r>
        <w:t>[</w:t>
      </w:r>
      <w:proofErr w:type="spellStart"/>
      <w:r>
        <w:t>MvpdLoginActivity</w:t>
      </w:r>
      <w:proofErr w:type="spellEnd"/>
      <w:r>
        <w:t>]</w:t>
      </w:r>
    </w:p>
    <w:p w14:paraId="68D2AC77" w14:textId="77777777" w:rsidR="005D298E" w:rsidRDefault="005D298E" w:rsidP="005D298E">
      <w:pPr>
        <w:pStyle w:val="ListParagraph"/>
        <w:numPr>
          <w:ilvl w:val="2"/>
          <w:numId w:val="1"/>
        </w:numPr>
      </w:pPr>
      <w:r>
        <w:t xml:space="preserve">Create and initiate the </w:t>
      </w:r>
      <w:proofErr w:type="spellStart"/>
      <w:r>
        <w:t>MvpdLoginActivity</w:t>
      </w:r>
      <w:proofErr w:type="spellEnd"/>
    </w:p>
    <w:p w14:paraId="752F478A" w14:textId="77777777" w:rsidR="005D298E" w:rsidRDefault="005D298E" w:rsidP="005D298E">
      <w:pPr>
        <w:pStyle w:val="ListParagraph"/>
        <w:numPr>
          <w:ilvl w:val="2"/>
          <w:numId w:val="1"/>
        </w:numPr>
      </w:pPr>
      <w:r>
        <w:t xml:space="preserve">Create and initiate the </w:t>
      </w:r>
      <w:proofErr w:type="spellStart"/>
      <w:r>
        <w:t>AdobePassLoginView</w:t>
      </w:r>
      <w:proofErr w:type="spellEnd"/>
    </w:p>
    <w:p w14:paraId="31D87211" w14:textId="77777777" w:rsidR="005D298E" w:rsidRDefault="005D298E" w:rsidP="005D298E">
      <w:pPr>
        <w:pStyle w:val="ListParagraph"/>
        <w:numPr>
          <w:ilvl w:val="2"/>
          <w:numId w:val="1"/>
        </w:numPr>
      </w:pPr>
      <w:r>
        <w:t xml:space="preserve">Capture the Close event and return back to the </w:t>
      </w:r>
      <w:proofErr w:type="spellStart"/>
      <w:r>
        <w:t>StartupActivity</w:t>
      </w:r>
      <w:proofErr w:type="spellEnd"/>
    </w:p>
    <w:p w14:paraId="579CD69B" w14:textId="77777777" w:rsidR="005D298E" w:rsidRDefault="005D298E" w:rsidP="005D298E">
      <w:pPr>
        <w:pStyle w:val="ListParagraph"/>
        <w:numPr>
          <w:ilvl w:val="1"/>
          <w:numId w:val="1"/>
        </w:numPr>
      </w:pPr>
      <w:r>
        <w:t>[</w:t>
      </w:r>
      <w:proofErr w:type="spellStart"/>
      <w:r>
        <w:t>AdobePassLoginView</w:t>
      </w:r>
      <w:proofErr w:type="spellEnd"/>
      <w:r>
        <w:t>]</w:t>
      </w:r>
    </w:p>
    <w:p w14:paraId="36E1EFBF" w14:textId="77777777" w:rsidR="005D298E" w:rsidRDefault="005D298E" w:rsidP="005D298E">
      <w:pPr>
        <w:pStyle w:val="ListParagraph"/>
        <w:numPr>
          <w:ilvl w:val="2"/>
          <w:numId w:val="1"/>
        </w:numPr>
      </w:pPr>
      <w:r>
        <w:t xml:space="preserve">Initiating </w:t>
      </w:r>
      <w:proofErr w:type="spellStart"/>
      <w:r>
        <w:t>WebView</w:t>
      </w:r>
      <w:proofErr w:type="spellEnd"/>
      <w:r>
        <w:t xml:space="preserve"> and setting the </w:t>
      </w:r>
      <w:proofErr w:type="spellStart"/>
      <w:r>
        <w:t>WebViewClient</w:t>
      </w:r>
      <w:proofErr w:type="spellEnd"/>
    </w:p>
    <w:p w14:paraId="14B73A65" w14:textId="77777777" w:rsidR="005D298E" w:rsidRDefault="005D298E" w:rsidP="005D298E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WebViewClient</w:t>
      </w:r>
      <w:proofErr w:type="gramStart"/>
      <w:r>
        <w:t>:</w:t>
      </w:r>
      <w:r w:rsidRPr="0033077F">
        <w:t>shouldOverrideUrlLoading</w:t>
      </w:r>
      <w:proofErr w:type="spellEnd"/>
      <w:proofErr w:type="gramEnd"/>
      <w:r>
        <w:t>] Finalizes the Authentication Flow</w:t>
      </w:r>
    </w:p>
    <w:p w14:paraId="5447FD85" w14:textId="36134B9C" w:rsidR="005D298E" w:rsidRDefault="001726A3" w:rsidP="005D298E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AdobePassDelegate</w:t>
      </w:r>
      <w:proofErr w:type="spellEnd"/>
      <w:r>
        <w:t xml:space="preserve">] </w:t>
      </w:r>
      <w:r w:rsidR="005D298E">
        <w:t xml:space="preserve">Calls the </w:t>
      </w:r>
      <w:proofErr w:type="spellStart"/>
      <w:r w:rsidR="005D298E">
        <w:t>AdobePass</w:t>
      </w:r>
      <w:proofErr w:type="spellEnd"/>
      <w:r w:rsidR="005D298E">
        <w:t xml:space="preserve"> API method </w:t>
      </w:r>
      <w:proofErr w:type="spellStart"/>
      <w:r w:rsidR="005D298E">
        <w:t>getAuthenticationToken</w:t>
      </w:r>
      <w:proofErr w:type="spellEnd"/>
    </w:p>
    <w:p w14:paraId="68D5C66F" w14:textId="049B6000" w:rsidR="005D298E" w:rsidRDefault="005D298E" w:rsidP="005D298E">
      <w:pPr>
        <w:pStyle w:val="ListParagraph"/>
        <w:numPr>
          <w:ilvl w:val="1"/>
          <w:numId w:val="1"/>
        </w:numPr>
      </w:pPr>
      <w:r>
        <w:t>[</w:t>
      </w:r>
      <w:proofErr w:type="spellStart"/>
      <w:r>
        <w:t>StartupActivity</w:t>
      </w:r>
      <w:proofErr w:type="gramStart"/>
      <w:r>
        <w:t>:</w:t>
      </w:r>
      <w:r w:rsidR="001726A3" w:rsidRPr="001726A3">
        <w:t>authenticatedListener</w:t>
      </w:r>
      <w:r>
        <w:t>:</w:t>
      </w:r>
      <w:r w:rsidR="001726A3" w:rsidRPr="001726A3">
        <w:t>processEvent</w:t>
      </w:r>
      <w:proofErr w:type="spellEnd"/>
      <w:proofErr w:type="gramEnd"/>
      <w:r w:rsidR="001726A3">
        <w:t>(</w:t>
      </w:r>
      <w:r>
        <w:t xml:space="preserve">Event </w:t>
      </w:r>
      <w:proofErr w:type="spellStart"/>
      <w:r>
        <w:t>event</w:t>
      </w:r>
      <w:proofErr w:type="spellEnd"/>
      <w:r>
        <w:t>)</w:t>
      </w:r>
      <w:r w:rsidR="00110674">
        <w:t>]</w:t>
      </w:r>
    </w:p>
    <w:p w14:paraId="6C2A7879" w14:textId="77777777" w:rsidR="005D298E" w:rsidRDefault="005D298E" w:rsidP="005D298E">
      <w:pPr>
        <w:pStyle w:val="ListParagraph"/>
        <w:numPr>
          <w:ilvl w:val="2"/>
          <w:numId w:val="1"/>
        </w:numPr>
      </w:pPr>
      <w:r>
        <w:t>Updates the authentication menu item label</w:t>
      </w:r>
    </w:p>
    <w:p w14:paraId="345CA63B" w14:textId="77777777" w:rsidR="005D298E" w:rsidRDefault="005D298E" w:rsidP="005D298E">
      <w:pPr>
        <w:pStyle w:val="ListParagraph"/>
        <w:numPr>
          <w:ilvl w:val="2"/>
          <w:numId w:val="1"/>
        </w:numPr>
      </w:pPr>
      <w:r>
        <w:t xml:space="preserve">Updates the </w:t>
      </w:r>
      <w:proofErr w:type="spellStart"/>
      <w:r>
        <w:t>VideoGrid</w:t>
      </w:r>
      <w:proofErr w:type="spellEnd"/>
      <w:r>
        <w:t xml:space="preserve"> authentication status</w:t>
      </w:r>
    </w:p>
    <w:p w14:paraId="6161EB0A" w14:textId="77777777" w:rsidR="005D298E" w:rsidRPr="005A1B24" w:rsidRDefault="005D298E" w:rsidP="005D298E">
      <w:pPr>
        <w:pStyle w:val="ListParagraph"/>
        <w:numPr>
          <w:ilvl w:val="0"/>
          <w:numId w:val="1"/>
        </w:numPr>
        <w:spacing w:before="360" w:after="60"/>
        <w:contextualSpacing w:val="0"/>
        <w:rPr>
          <w:b/>
        </w:rPr>
      </w:pPr>
      <w:r w:rsidRPr="005A1B24">
        <w:rPr>
          <w:b/>
        </w:rPr>
        <w:t>[</w:t>
      </w:r>
      <w:proofErr w:type="spellStart"/>
      <w:r w:rsidRPr="005A1B24">
        <w:rPr>
          <w:b/>
        </w:rPr>
        <w:t>StartupActivity:onVideoItemClickListener:onItemClick</w:t>
      </w:r>
      <w:proofErr w:type="spellEnd"/>
      <w:r w:rsidRPr="005A1B24">
        <w:rPr>
          <w:b/>
        </w:rPr>
        <w:t>] Video Item selected</w:t>
      </w:r>
    </w:p>
    <w:p w14:paraId="0482D506" w14:textId="77777777" w:rsidR="005D298E" w:rsidRDefault="005D298E" w:rsidP="005D298E">
      <w:pPr>
        <w:pStyle w:val="ListParagraph"/>
        <w:numPr>
          <w:ilvl w:val="1"/>
          <w:numId w:val="1"/>
        </w:numPr>
      </w:pPr>
      <w:r>
        <w:t xml:space="preserve">Gets the selected </w:t>
      </w:r>
      <w:proofErr w:type="spellStart"/>
      <w:r>
        <w:t>VideoItem</w:t>
      </w:r>
      <w:proofErr w:type="spellEnd"/>
    </w:p>
    <w:p w14:paraId="2A32FA5B" w14:textId="77777777" w:rsidR="005D298E" w:rsidRDefault="005D298E" w:rsidP="005D298E">
      <w:pPr>
        <w:pStyle w:val="ListParagraph"/>
        <w:numPr>
          <w:ilvl w:val="1"/>
          <w:numId w:val="1"/>
        </w:numPr>
      </w:pPr>
      <w:r>
        <w:t xml:space="preserve">Calls </w:t>
      </w:r>
      <w:proofErr w:type="spellStart"/>
      <w:r>
        <w:t>AdobePass</w:t>
      </w:r>
      <w:proofErr w:type="spellEnd"/>
      <w:r>
        <w:t xml:space="preserve"> API method authorize</w:t>
      </w:r>
    </w:p>
    <w:p w14:paraId="00BB5139" w14:textId="08F18087" w:rsidR="005D298E" w:rsidRDefault="005D298E" w:rsidP="005D298E">
      <w:pPr>
        <w:pStyle w:val="ListParagraph"/>
        <w:numPr>
          <w:ilvl w:val="1"/>
          <w:numId w:val="1"/>
        </w:numPr>
      </w:pPr>
      <w:r>
        <w:t>[</w:t>
      </w:r>
      <w:proofErr w:type="spellStart"/>
      <w:r>
        <w:t>StartupActivity</w:t>
      </w:r>
      <w:proofErr w:type="gramStart"/>
      <w:r>
        <w:t>:</w:t>
      </w:r>
      <w:r w:rsidR="00FA025D" w:rsidRPr="00FA025D">
        <w:t>authorizedListener</w:t>
      </w:r>
      <w:r>
        <w:t>:</w:t>
      </w:r>
      <w:r w:rsidR="00FA025D" w:rsidRPr="00FA025D">
        <w:t>processEvent</w:t>
      </w:r>
      <w:proofErr w:type="spellEnd"/>
      <w:proofErr w:type="gramEnd"/>
      <w:r w:rsidR="00FA025D">
        <w:t>(</w:t>
      </w:r>
      <w:r>
        <w:t xml:space="preserve">Event </w:t>
      </w:r>
      <w:proofErr w:type="spellStart"/>
      <w:r>
        <w:t>event</w:t>
      </w:r>
      <w:proofErr w:type="spellEnd"/>
      <w:r>
        <w:t>)]</w:t>
      </w:r>
    </w:p>
    <w:p w14:paraId="2D27BB38" w14:textId="77777777" w:rsidR="005D298E" w:rsidRDefault="005D298E" w:rsidP="005D298E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VideoDelegate</w:t>
      </w:r>
      <w:proofErr w:type="gramStart"/>
      <w:r>
        <w:t>:getVideo</w:t>
      </w:r>
      <w:proofErr w:type="spellEnd"/>
      <w:proofErr w:type="gramEnd"/>
      <w:r>
        <w:t>(</w:t>
      </w:r>
      <w:proofErr w:type="spellStart"/>
      <w:r w:rsidRPr="00A91547">
        <w:t>IVideoItem</w:t>
      </w:r>
      <w:proofErr w:type="spellEnd"/>
      <w:r w:rsidRPr="00A91547">
        <w:t xml:space="preserve"> </w:t>
      </w:r>
      <w:proofErr w:type="spellStart"/>
      <w:r w:rsidRPr="00A91547">
        <w:t>videoItem</w:t>
      </w:r>
      <w:proofErr w:type="spellEnd"/>
      <w:r w:rsidRPr="00A91547">
        <w:t xml:space="preserve">, String </w:t>
      </w:r>
      <w:proofErr w:type="spellStart"/>
      <w:r w:rsidRPr="00A91547">
        <w:t>shortMediaToken</w:t>
      </w:r>
      <w:proofErr w:type="spellEnd"/>
      <w:r>
        <w:t>)]</w:t>
      </w:r>
    </w:p>
    <w:p w14:paraId="68462012" w14:textId="2511E291" w:rsidR="005D298E" w:rsidRDefault="005311A1" w:rsidP="005D298E">
      <w:pPr>
        <w:pStyle w:val="ListParagraph"/>
        <w:numPr>
          <w:ilvl w:val="3"/>
          <w:numId w:val="1"/>
        </w:numPr>
      </w:pPr>
      <w:r>
        <w:t>(</w:t>
      </w:r>
      <w:r w:rsidR="005D298E">
        <w:t xml:space="preserve">Validate </w:t>
      </w:r>
      <w:proofErr w:type="spellStart"/>
      <w:r w:rsidR="005D298E">
        <w:t>shortMediaToken</w:t>
      </w:r>
      <w:proofErr w:type="spellEnd"/>
      <w:r w:rsidR="005D298E">
        <w:t xml:space="preserve"> at server side</w:t>
      </w:r>
      <w:r>
        <w:t>)</w:t>
      </w:r>
    </w:p>
    <w:p w14:paraId="654937E1" w14:textId="77777777" w:rsidR="005D298E" w:rsidRDefault="005D298E" w:rsidP="005D298E">
      <w:pPr>
        <w:pStyle w:val="ListParagraph"/>
        <w:numPr>
          <w:ilvl w:val="3"/>
          <w:numId w:val="1"/>
        </w:numPr>
      </w:pPr>
      <w:r>
        <w:t>Get Video rendition(s)</w:t>
      </w:r>
    </w:p>
    <w:p w14:paraId="44F19319" w14:textId="77777777" w:rsidR="005D298E" w:rsidRDefault="005D298E" w:rsidP="005D298E">
      <w:pPr>
        <w:pStyle w:val="ListParagraph"/>
        <w:numPr>
          <w:ilvl w:val="3"/>
          <w:numId w:val="1"/>
        </w:numPr>
      </w:pPr>
      <w:r>
        <w:t>Create a Brightcove Video instance</w:t>
      </w:r>
    </w:p>
    <w:p w14:paraId="02A4F031" w14:textId="189EAAFF" w:rsidR="005D298E" w:rsidRDefault="000C559D" w:rsidP="005D298E">
      <w:pPr>
        <w:pStyle w:val="ListParagraph"/>
        <w:numPr>
          <w:ilvl w:val="3"/>
          <w:numId w:val="1"/>
        </w:numPr>
      </w:pPr>
      <w:r>
        <w:t>Emit GOT_VIDEO event</w:t>
      </w:r>
    </w:p>
    <w:p w14:paraId="0C9F2D91" w14:textId="1BCCEA16" w:rsidR="005D298E" w:rsidRDefault="005D298E" w:rsidP="005D298E">
      <w:pPr>
        <w:pStyle w:val="ListParagraph"/>
        <w:numPr>
          <w:ilvl w:val="1"/>
          <w:numId w:val="1"/>
        </w:numPr>
      </w:pPr>
      <w:r>
        <w:t>[</w:t>
      </w:r>
      <w:proofErr w:type="spellStart"/>
      <w:r>
        <w:t>StartupActivity</w:t>
      </w:r>
      <w:proofErr w:type="gramStart"/>
      <w:r>
        <w:t>:</w:t>
      </w:r>
      <w:r w:rsidR="00B64EDC" w:rsidRPr="00B64EDC">
        <w:t>gotVideoListener</w:t>
      </w:r>
      <w:r>
        <w:t>:</w:t>
      </w:r>
      <w:r w:rsidR="00B64EDC" w:rsidRPr="00B64EDC">
        <w:t>processEvent</w:t>
      </w:r>
      <w:proofErr w:type="spellEnd"/>
      <w:proofErr w:type="gramEnd"/>
      <w:r w:rsidR="00B64EDC" w:rsidRPr="00B64EDC">
        <w:t xml:space="preserve"> </w:t>
      </w:r>
      <w:r w:rsidRPr="00692B1B">
        <w:t>(</w:t>
      </w:r>
      <w:r w:rsidR="00B64EDC">
        <w:t>Event</w:t>
      </w:r>
      <w:r w:rsidRPr="00692B1B">
        <w:t xml:space="preserve"> </w:t>
      </w:r>
      <w:proofErr w:type="spellStart"/>
      <w:r w:rsidR="00B64EDC">
        <w:t>event</w:t>
      </w:r>
      <w:proofErr w:type="spellEnd"/>
      <w:r w:rsidRPr="00692B1B">
        <w:t>)</w:t>
      </w:r>
      <w:r>
        <w:t>]</w:t>
      </w:r>
    </w:p>
    <w:p w14:paraId="51A3DC22" w14:textId="77777777" w:rsidR="005D298E" w:rsidRDefault="005D298E" w:rsidP="005D298E">
      <w:pPr>
        <w:pStyle w:val="ListParagraph"/>
        <w:numPr>
          <w:ilvl w:val="2"/>
          <w:numId w:val="1"/>
        </w:numPr>
      </w:pPr>
      <w:r>
        <w:t>Start Video Playback</w:t>
      </w:r>
    </w:p>
    <w:p w14:paraId="10A1F873" w14:textId="064EAAF2" w:rsidR="00A41E6E" w:rsidRDefault="00A41E6E" w:rsidP="00A41E6E">
      <w:pPr>
        <w:pStyle w:val="Heading1"/>
      </w:pPr>
      <w:r w:rsidRPr="00F208B9">
        <w:t>Components</w:t>
      </w:r>
    </w:p>
    <w:p w14:paraId="4CC2535D" w14:textId="013E9335" w:rsidR="003834FD" w:rsidRDefault="003834FD" w:rsidP="00A41E6E">
      <w:pPr>
        <w:pStyle w:val="Heading2"/>
        <w:spacing w:after="120"/>
      </w:pPr>
      <w:proofErr w:type="spellStart"/>
      <w:proofErr w:type="gramStart"/>
      <w:r>
        <w:t>com.brightcove.auth</w:t>
      </w:r>
      <w:proofErr w:type="spellEnd"/>
      <w:proofErr w:type="gramEnd"/>
    </w:p>
    <w:p w14:paraId="4C756912" w14:textId="392A8FFA" w:rsidR="001A3D67" w:rsidRDefault="001A3D67" w:rsidP="001A3D67">
      <w:proofErr w:type="gramStart"/>
      <w:r>
        <w:t>Package for all authentication</w:t>
      </w:r>
      <w:r w:rsidR="00076552">
        <w:t xml:space="preserve"> (</w:t>
      </w:r>
      <w:proofErr w:type="spellStart"/>
      <w:r w:rsidR="00076552">
        <w:t>AuthN</w:t>
      </w:r>
      <w:proofErr w:type="spellEnd"/>
      <w:r w:rsidR="00076552">
        <w:t>)</w:t>
      </w:r>
      <w:r>
        <w:t xml:space="preserve"> and authorization</w:t>
      </w:r>
      <w:r w:rsidR="00076552">
        <w:t xml:space="preserve"> (</w:t>
      </w:r>
      <w:proofErr w:type="spellStart"/>
      <w:r w:rsidR="00076552">
        <w:t>AuthZ</w:t>
      </w:r>
      <w:proofErr w:type="spellEnd"/>
      <w:r w:rsidR="00076552">
        <w:t>)</w:t>
      </w:r>
      <w:r>
        <w:t xml:space="preserve"> classes.</w:t>
      </w:r>
      <w:proofErr w:type="gramEnd"/>
      <w:r>
        <w:t xml:space="preserve"> </w:t>
      </w:r>
      <w:proofErr w:type="gramStart"/>
      <w:r>
        <w:t>Both generic abstraction classes as well as spec</w:t>
      </w:r>
      <w:r w:rsidR="00633B99">
        <w:t>ific Adobe Pass API abstraction.</w:t>
      </w:r>
      <w:proofErr w:type="gramEnd"/>
    </w:p>
    <w:p w14:paraId="2BB9B5DB" w14:textId="0E824DAF" w:rsidR="006B0291" w:rsidRPr="001A3D67" w:rsidRDefault="006B0291" w:rsidP="001A3D67">
      <w:r>
        <w:t xml:space="preserve">The idea behind the abstraction is to make sure that the upper layers of the application could be made independent of the current </w:t>
      </w:r>
      <w:proofErr w:type="spellStart"/>
      <w:r>
        <w:t>Auth</w:t>
      </w:r>
      <w:proofErr w:type="spellEnd"/>
      <w:r>
        <w:t xml:space="preserve"> service in use, and that the current Adobe Pass library could be switch out for some other </w:t>
      </w:r>
      <w:proofErr w:type="spellStart"/>
      <w:r>
        <w:t>Auth</w:t>
      </w:r>
      <w:proofErr w:type="spellEnd"/>
      <w:r>
        <w:t xml:space="preserve"> service such as Akamai Identity Service without affecting any of the upper layers.</w:t>
      </w:r>
    </w:p>
    <w:p w14:paraId="1023EFBF" w14:textId="5C47639B" w:rsidR="003834FD" w:rsidRDefault="003834FD" w:rsidP="003834FD">
      <w:pPr>
        <w:pStyle w:val="Heading3"/>
      </w:pPr>
      <w:proofErr w:type="gramStart"/>
      <w:r>
        <w:t>com.brightcove.auth.IAuthConfig</w:t>
      </w:r>
      <w:r w:rsidR="00725516">
        <w:t>.java</w:t>
      </w:r>
      <w:proofErr w:type="gramEnd"/>
    </w:p>
    <w:p w14:paraId="50CD25B5" w14:textId="458BB442" w:rsidR="001A3D67" w:rsidRPr="001A3D67" w:rsidRDefault="00076552" w:rsidP="001A3D67">
      <w:pPr>
        <w:pStyle w:val="Normal-Indented"/>
      </w:pPr>
      <w:r>
        <w:t>Interface for the configuration model</w:t>
      </w:r>
    </w:p>
    <w:p w14:paraId="48D0DC6F" w14:textId="597A0942" w:rsidR="003834FD" w:rsidRDefault="003834FD" w:rsidP="003834FD">
      <w:pPr>
        <w:pStyle w:val="Heading3"/>
      </w:pPr>
      <w:proofErr w:type="gramStart"/>
      <w:r>
        <w:t>com.brightcove.auth.IAuthDelegate</w:t>
      </w:r>
      <w:r w:rsidR="00725516">
        <w:t>.java</w:t>
      </w:r>
      <w:proofErr w:type="gramEnd"/>
    </w:p>
    <w:p w14:paraId="1B8F2052" w14:textId="283D22B8" w:rsidR="00076552" w:rsidRPr="00076552" w:rsidRDefault="00076552" w:rsidP="00076552">
      <w:pPr>
        <w:pStyle w:val="Normal-Indented"/>
      </w:pPr>
      <w:r>
        <w:t xml:space="preserve">Interface for the generic </w:t>
      </w:r>
      <w:proofErr w:type="spellStart"/>
      <w:r>
        <w:t>AuthN</w:t>
      </w:r>
      <w:proofErr w:type="spellEnd"/>
      <w:r>
        <w:t>/</w:t>
      </w:r>
      <w:proofErr w:type="spellStart"/>
      <w:r>
        <w:t>AuthZ</w:t>
      </w:r>
      <w:proofErr w:type="spellEnd"/>
      <w:r>
        <w:t xml:space="preserve"> abstraction layer.</w:t>
      </w:r>
    </w:p>
    <w:p w14:paraId="30C4FD4A" w14:textId="5604F831" w:rsidR="00A41E6E" w:rsidRDefault="003834FD" w:rsidP="00A41E6E">
      <w:pPr>
        <w:pStyle w:val="Heading2"/>
        <w:spacing w:after="120"/>
      </w:pPr>
      <w:proofErr w:type="spellStart"/>
      <w:proofErr w:type="gramStart"/>
      <w:r>
        <w:t>com.brightcove.auth.ap</w:t>
      </w:r>
      <w:proofErr w:type="spellEnd"/>
      <w:proofErr w:type="gramEnd"/>
    </w:p>
    <w:p w14:paraId="24222B6D" w14:textId="7D79596F" w:rsidR="00633B99" w:rsidRPr="00633B99" w:rsidRDefault="00F571AC" w:rsidP="00633B99">
      <w:r>
        <w:t xml:space="preserve">Package for </w:t>
      </w:r>
      <w:r w:rsidR="00633B99">
        <w:t>Adobe Pass specific abstraction and implementation</w:t>
      </w:r>
    </w:p>
    <w:p w14:paraId="07278580" w14:textId="6059C917" w:rsidR="00A41E6E" w:rsidRDefault="003834FD" w:rsidP="00A41E6E">
      <w:pPr>
        <w:pStyle w:val="Heading3"/>
      </w:pPr>
      <w:proofErr w:type="gramStart"/>
      <w:r>
        <w:t>com.brightcove.auth.ap.dele</w:t>
      </w:r>
      <w:r w:rsidR="000009B3">
        <w:t>gates.AccessEnablerCallbackDelegate</w:t>
      </w:r>
      <w:r>
        <w:t>.java</w:t>
      </w:r>
      <w:proofErr w:type="gramEnd"/>
    </w:p>
    <w:p w14:paraId="1A1AE714" w14:textId="3D39BFF6" w:rsidR="00CD795C" w:rsidRPr="00CD795C" w:rsidRDefault="00CD795C" w:rsidP="00CD795C">
      <w:pPr>
        <w:pStyle w:val="Normal-Indented"/>
      </w:pPr>
      <w:proofErr w:type="gramStart"/>
      <w:r>
        <w:t>Adobe Pass library (</w:t>
      </w:r>
      <w:proofErr w:type="spellStart"/>
      <w:r>
        <w:t>AccessEnabler</w:t>
      </w:r>
      <w:proofErr w:type="spellEnd"/>
      <w:r>
        <w:t xml:space="preserve">) callback delegate, which will consume all </w:t>
      </w:r>
      <w:r w:rsidR="000009B3">
        <w:t xml:space="preserve">the </w:t>
      </w:r>
      <w:r>
        <w:t xml:space="preserve">callbacks and </w:t>
      </w:r>
      <w:r w:rsidR="000C559D">
        <w:t>emit</w:t>
      </w:r>
      <w:r w:rsidR="000009B3">
        <w:t xml:space="preserve"> the appropriate </w:t>
      </w:r>
      <w:r w:rsidR="000C559D">
        <w:t>events</w:t>
      </w:r>
      <w:r w:rsidR="000009B3">
        <w:t xml:space="preserve"> on the </w:t>
      </w:r>
      <w:proofErr w:type="spellStart"/>
      <w:r w:rsidR="000C559D">
        <w:t>EventEmitter</w:t>
      </w:r>
      <w:proofErr w:type="spellEnd"/>
      <w:r w:rsidR="000C559D">
        <w:t>.</w:t>
      </w:r>
      <w:proofErr w:type="gramEnd"/>
    </w:p>
    <w:p w14:paraId="0716B860" w14:textId="1696535F" w:rsidR="003834FD" w:rsidRDefault="003834FD" w:rsidP="003834FD">
      <w:pPr>
        <w:pStyle w:val="Heading3"/>
      </w:pPr>
      <w:proofErr w:type="gramStart"/>
      <w:r>
        <w:t>com.brightcove.auth.ap.delegates.AdobePassDelegate.java</w:t>
      </w:r>
      <w:proofErr w:type="gramEnd"/>
    </w:p>
    <w:p w14:paraId="16DAECE8" w14:textId="3457F4C7" w:rsidR="000009B3" w:rsidRDefault="000009B3" w:rsidP="000009B3">
      <w:pPr>
        <w:pStyle w:val="Normal-Indented"/>
      </w:pPr>
      <w:proofErr w:type="gramStart"/>
      <w:r>
        <w:t xml:space="preserve">The main Adobe Pass abstraction layer, which extends the </w:t>
      </w:r>
      <w:proofErr w:type="spellStart"/>
      <w:r>
        <w:t>AccessEnablerCallbackDelegate</w:t>
      </w:r>
      <w:proofErr w:type="spellEnd"/>
      <w:r>
        <w:t>.</w:t>
      </w:r>
      <w:proofErr w:type="gramEnd"/>
    </w:p>
    <w:p w14:paraId="288AC63C" w14:textId="0DB0A637" w:rsidR="000009B3" w:rsidRPr="000009B3" w:rsidRDefault="000009B3" w:rsidP="000F31A4">
      <w:pPr>
        <w:pStyle w:val="Normal-Indented"/>
      </w:pPr>
      <w:r>
        <w:t>It provides a simplified interaction with the underlying Adobe Pass library and will ensure the sequencing of calls is correct, and handle the initialization steps of the Adobe Pass library.</w:t>
      </w:r>
    </w:p>
    <w:p w14:paraId="40675F3C" w14:textId="759DF61D" w:rsidR="003834FD" w:rsidRDefault="003834FD" w:rsidP="003834FD">
      <w:pPr>
        <w:pStyle w:val="Heading3"/>
      </w:pPr>
      <w:proofErr w:type="gramStart"/>
      <w:r>
        <w:t>com.brightcove.auth.ap.model.AdobePassConfig.java</w:t>
      </w:r>
      <w:proofErr w:type="gramEnd"/>
    </w:p>
    <w:p w14:paraId="421A8C20" w14:textId="39DFAE9D" w:rsidR="00380BA7" w:rsidRPr="00380BA7" w:rsidRDefault="00380BA7" w:rsidP="00380BA7">
      <w:pPr>
        <w:pStyle w:val="Normal-Indented"/>
      </w:pPr>
      <w:r>
        <w:t xml:space="preserve">Encapsulating the required </w:t>
      </w:r>
      <w:proofErr w:type="spellStart"/>
      <w:r>
        <w:t>config</w:t>
      </w:r>
      <w:proofErr w:type="spellEnd"/>
      <w:r>
        <w:t xml:space="preserve"> data for the </w:t>
      </w:r>
      <w:proofErr w:type="spellStart"/>
      <w:r>
        <w:t>AdobePassDelegate</w:t>
      </w:r>
      <w:proofErr w:type="spellEnd"/>
    </w:p>
    <w:p w14:paraId="03BD32C3" w14:textId="1BB2AB8B" w:rsidR="003834FD" w:rsidRDefault="003834FD" w:rsidP="003834FD">
      <w:pPr>
        <w:pStyle w:val="Heading3"/>
      </w:pPr>
      <w:proofErr w:type="gramStart"/>
      <w:r>
        <w:t>com.brightcove.auth.ap.model.ProviderFactory.java</w:t>
      </w:r>
      <w:proofErr w:type="gramEnd"/>
    </w:p>
    <w:p w14:paraId="315293EB" w14:textId="37EAE2C1" w:rsidR="001F6DEB" w:rsidRPr="001F6DEB" w:rsidRDefault="000F31A4" w:rsidP="001F6DEB">
      <w:pPr>
        <w:pStyle w:val="Normal-Indented"/>
      </w:pPr>
      <w:r>
        <w:t xml:space="preserve">Manages the conversion of the Adobe Pass </w:t>
      </w:r>
      <w:proofErr w:type="spellStart"/>
      <w:r>
        <w:t>Mvpd</w:t>
      </w:r>
      <w:proofErr w:type="spellEnd"/>
      <w:r>
        <w:t xml:space="preserve"> objects into the generic Provider objects. </w:t>
      </w:r>
    </w:p>
    <w:p w14:paraId="306BB223" w14:textId="07A3290B" w:rsidR="003834FD" w:rsidRDefault="003834FD" w:rsidP="003834FD">
      <w:pPr>
        <w:pStyle w:val="Heading3"/>
      </w:pPr>
      <w:proofErr w:type="gramStart"/>
      <w:r>
        <w:t>com.brightcove.auth.ap.view.AdobePassLoginView.java</w:t>
      </w:r>
      <w:proofErr w:type="gramEnd"/>
    </w:p>
    <w:p w14:paraId="5B06FB28" w14:textId="770741D0" w:rsidR="00162624" w:rsidRPr="00162624" w:rsidRDefault="00162624" w:rsidP="00162624">
      <w:pPr>
        <w:pStyle w:val="Normal-Indented"/>
      </w:pPr>
      <w:r>
        <w:t xml:space="preserve">Extends the </w:t>
      </w:r>
      <w:proofErr w:type="spellStart"/>
      <w:r>
        <w:t>WebView</w:t>
      </w:r>
      <w:proofErr w:type="spellEnd"/>
      <w:r>
        <w:t xml:space="preserve"> and handles the loading and completion of the MVPD login page and authentication process</w:t>
      </w:r>
      <w:r w:rsidR="0015044F">
        <w:t>.</w:t>
      </w:r>
    </w:p>
    <w:p w14:paraId="2A2B36E4" w14:textId="401788E4" w:rsidR="003834FD" w:rsidRDefault="003834FD" w:rsidP="003834FD">
      <w:pPr>
        <w:pStyle w:val="Heading2"/>
        <w:spacing w:after="120"/>
      </w:pPr>
      <w:proofErr w:type="spellStart"/>
      <w:proofErr w:type="gramStart"/>
      <w:r>
        <w:t>com.brightcove.auth.model</w:t>
      </w:r>
      <w:proofErr w:type="spellEnd"/>
      <w:proofErr w:type="gramEnd"/>
    </w:p>
    <w:p w14:paraId="496D892E" w14:textId="1AFDF187" w:rsidR="0028088D" w:rsidRPr="0028088D" w:rsidRDefault="0028088D" w:rsidP="0028088D">
      <w:r>
        <w:t>Generic model interfaces and classes</w:t>
      </w:r>
    </w:p>
    <w:p w14:paraId="4D432772" w14:textId="5FDB26F8" w:rsidR="004E5DFA" w:rsidRDefault="004E5DFA" w:rsidP="004E5DFA">
      <w:pPr>
        <w:pStyle w:val="Heading3"/>
      </w:pPr>
      <w:proofErr w:type="gramStart"/>
      <w:r>
        <w:t>com.brightcove.auth.model.IProvider</w:t>
      </w:r>
      <w:r w:rsidR="00E81C66">
        <w:t>.java</w:t>
      </w:r>
      <w:proofErr w:type="gramEnd"/>
    </w:p>
    <w:p w14:paraId="67D9DF0F" w14:textId="2C4F27FB" w:rsidR="00997F2E" w:rsidRPr="00997F2E" w:rsidRDefault="00997F2E" w:rsidP="00997F2E">
      <w:pPr>
        <w:pStyle w:val="Normal-Indented"/>
      </w:pPr>
      <w:r>
        <w:t>Provider model interface</w:t>
      </w:r>
    </w:p>
    <w:p w14:paraId="5C0708BD" w14:textId="77D5BC69" w:rsidR="004E5DFA" w:rsidRDefault="004E5DFA" w:rsidP="004E5DFA">
      <w:pPr>
        <w:pStyle w:val="Heading3"/>
      </w:pPr>
      <w:proofErr w:type="gramStart"/>
      <w:r>
        <w:t>com.brightcove.auth.model.IVideoItem</w:t>
      </w:r>
      <w:r w:rsidR="00E81C66">
        <w:t>.java</w:t>
      </w:r>
      <w:proofErr w:type="gramEnd"/>
    </w:p>
    <w:p w14:paraId="73BD8061" w14:textId="47F2EBEB" w:rsidR="00997F2E" w:rsidRPr="00997F2E" w:rsidRDefault="00997F2E" w:rsidP="00997F2E">
      <w:pPr>
        <w:pStyle w:val="Normal-Indented"/>
      </w:pPr>
      <w:r>
        <w:t>Video item model interface</w:t>
      </w:r>
    </w:p>
    <w:p w14:paraId="14E72E0D" w14:textId="4C49929B" w:rsidR="004E5DFA" w:rsidRDefault="004E5DFA" w:rsidP="004E5DFA">
      <w:pPr>
        <w:pStyle w:val="Heading3"/>
      </w:pPr>
      <w:proofErr w:type="gramStart"/>
      <w:r>
        <w:t>com.brightcove.auth.model.Provider</w:t>
      </w:r>
      <w:r w:rsidR="00E81C66">
        <w:t>.java</w:t>
      </w:r>
      <w:proofErr w:type="gramEnd"/>
    </w:p>
    <w:p w14:paraId="1B278809" w14:textId="44E3E00B" w:rsidR="0028088D" w:rsidRPr="0028088D" w:rsidRDefault="00997F2E" w:rsidP="0028088D">
      <w:pPr>
        <w:pStyle w:val="Normal-Indented"/>
      </w:pPr>
      <w:r>
        <w:t xml:space="preserve">Implementation of the </w:t>
      </w:r>
      <w:proofErr w:type="spellStart"/>
      <w:r>
        <w:t>IProvider</w:t>
      </w:r>
      <w:proofErr w:type="spellEnd"/>
      <w:r>
        <w:t xml:space="preserve"> interface</w:t>
      </w:r>
      <w:r w:rsidR="00541DD2">
        <w:t xml:space="preserve"> to encapsulate the MVPD data</w:t>
      </w:r>
    </w:p>
    <w:p w14:paraId="36FB5C9F" w14:textId="4A2A201B" w:rsidR="004E5DFA" w:rsidRDefault="004E5DFA" w:rsidP="004E5DFA">
      <w:pPr>
        <w:pStyle w:val="Heading2"/>
        <w:spacing w:after="120"/>
      </w:pPr>
      <w:proofErr w:type="spellStart"/>
      <w:proofErr w:type="gramStart"/>
      <w:r>
        <w:t>com.brightcove.examples</w:t>
      </w:r>
      <w:proofErr w:type="spellEnd"/>
      <w:proofErr w:type="gramEnd"/>
    </w:p>
    <w:p w14:paraId="29568CDA" w14:textId="5C68F742" w:rsidR="00997F2E" w:rsidRPr="00997F2E" w:rsidRDefault="00997F2E" w:rsidP="00997F2E">
      <w:r>
        <w:t>The actual refer</w:t>
      </w:r>
      <w:r w:rsidR="006048D5">
        <w:t>ence application implementation</w:t>
      </w:r>
    </w:p>
    <w:p w14:paraId="2E40DB0A" w14:textId="091FE9C0" w:rsidR="00E81C66" w:rsidRDefault="00E81C66" w:rsidP="00E81C66">
      <w:pPr>
        <w:pStyle w:val="Heading3"/>
      </w:pPr>
      <w:proofErr w:type="gramStart"/>
      <w:r>
        <w:t>com.brightcove.examples.adapters.MvpdListArrayAdapter.java</w:t>
      </w:r>
      <w:proofErr w:type="gramEnd"/>
    </w:p>
    <w:p w14:paraId="7F77F59F" w14:textId="2D4B3BE6" w:rsidR="006968DF" w:rsidRPr="006968DF" w:rsidRDefault="00165D81" w:rsidP="006968DF">
      <w:pPr>
        <w:pStyle w:val="Normal-Indented"/>
      </w:pPr>
      <w:proofErr w:type="spellStart"/>
      <w:r>
        <w:t>ArrayAdapter</w:t>
      </w:r>
      <w:proofErr w:type="spellEnd"/>
      <w:r>
        <w:t xml:space="preserve"> for the MVPD selector </w:t>
      </w:r>
      <w:proofErr w:type="spellStart"/>
      <w:r>
        <w:t>ListView</w:t>
      </w:r>
      <w:proofErr w:type="spellEnd"/>
      <w:r>
        <w:t xml:space="preserve"> to handle the rendering of each MVPD list row</w:t>
      </w:r>
    </w:p>
    <w:p w14:paraId="25BAF155" w14:textId="5C10CEC3" w:rsidR="004E5DFA" w:rsidRDefault="004E5DFA" w:rsidP="004E5DFA">
      <w:pPr>
        <w:pStyle w:val="Heading3"/>
      </w:pPr>
      <w:proofErr w:type="gramStart"/>
      <w:r>
        <w:t>com.brightcove.examples.adapters</w:t>
      </w:r>
      <w:r w:rsidR="00E81C66">
        <w:t>.VideoListAdapter.java</w:t>
      </w:r>
      <w:proofErr w:type="gramEnd"/>
    </w:p>
    <w:p w14:paraId="3A45A9B1" w14:textId="41D60DDB" w:rsidR="00165D81" w:rsidRPr="00165D81" w:rsidRDefault="00C4226F" w:rsidP="00165D81">
      <w:pPr>
        <w:pStyle w:val="Normal-Indented"/>
      </w:pPr>
      <w:proofErr w:type="spellStart"/>
      <w:r>
        <w:t>ArrayAdapter</w:t>
      </w:r>
      <w:proofErr w:type="spellEnd"/>
      <w:r>
        <w:t xml:space="preserve"> for the Video selector </w:t>
      </w:r>
      <w:proofErr w:type="spellStart"/>
      <w:r>
        <w:t>GridView</w:t>
      </w:r>
      <w:proofErr w:type="spellEnd"/>
      <w:r>
        <w:t xml:space="preserve"> to handle the rendering of each Video item grid cell</w:t>
      </w:r>
    </w:p>
    <w:p w14:paraId="59A3A44F" w14:textId="4292940B" w:rsidR="004E5DFA" w:rsidRDefault="004E5DFA" w:rsidP="004E5DFA">
      <w:pPr>
        <w:pStyle w:val="Heading3"/>
      </w:pPr>
      <w:proofErr w:type="gramStart"/>
      <w:r>
        <w:t>com.brightcove.examples.delegates</w:t>
      </w:r>
      <w:r w:rsidR="00E81C66">
        <w:t>.VideoDelegate.java</w:t>
      </w:r>
      <w:proofErr w:type="gramEnd"/>
    </w:p>
    <w:p w14:paraId="0825A926" w14:textId="1F7B7F31" w:rsidR="00CB643C" w:rsidRPr="00CB643C" w:rsidRDefault="00CB40B1" w:rsidP="00CB643C">
      <w:pPr>
        <w:pStyle w:val="Normal-Indented"/>
      </w:pPr>
      <w:r>
        <w:t xml:space="preserve">Handles the validation and video retrieval for the selected and authorized video. </w:t>
      </w:r>
      <w:r w:rsidR="000C559D">
        <w:t>Emits</w:t>
      </w:r>
      <w:r>
        <w:t xml:space="preserve"> the </w:t>
      </w:r>
      <w:r w:rsidR="000C559D">
        <w:t>GOT_VIDEO event</w:t>
      </w:r>
      <w:r>
        <w:t xml:space="preserve"> </w:t>
      </w:r>
      <w:r w:rsidR="000C559D">
        <w:t xml:space="preserve">on the </w:t>
      </w:r>
      <w:proofErr w:type="spellStart"/>
      <w:r w:rsidR="000C559D">
        <w:t>EventEmitter</w:t>
      </w:r>
      <w:proofErr w:type="spellEnd"/>
    </w:p>
    <w:p w14:paraId="7E0FC123" w14:textId="3D714B95" w:rsidR="00E81C66" w:rsidRDefault="00E81C66" w:rsidP="00E81C66">
      <w:pPr>
        <w:pStyle w:val="Heading3"/>
      </w:pPr>
      <w:proofErr w:type="gramStart"/>
      <w:r>
        <w:t>com.brightcove.examples.model.VideoItem.java</w:t>
      </w:r>
      <w:proofErr w:type="gramEnd"/>
    </w:p>
    <w:p w14:paraId="09DFE5FC" w14:textId="083FAC25" w:rsidR="00145E11" w:rsidRPr="00145E11" w:rsidRDefault="009F68EA" w:rsidP="00145E11">
      <w:pPr>
        <w:pStyle w:val="Normal-Indented"/>
      </w:pPr>
      <w:r>
        <w:t xml:space="preserve">Implementation of the </w:t>
      </w:r>
      <w:proofErr w:type="spellStart"/>
      <w:r>
        <w:t>IVideoItem</w:t>
      </w:r>
      <w:proofErr w:type="spellEnd"/>
      <w:r>
        <w:t xml:space="preserve"> model interface to encapsulate the video metadata</w:t>
      </w:r>
    </w:p>
    <w:p w14:paraId="662A7DC3" w14:textId="3E6D7450" w:rsidR="00A41E6E" w:rsidRDefault="004E5DFA" w:rsidP="004E5DFA">
      <w:pPr>
        <w:pStyle w:val="Heading3"/>
      </w:pPr>
      <w:proofErr w:type="gramStart"/>
      <w:r>
        <w:t>com.brightcove.examples.model</w:t>
      </w:r>
      <w:r w:rsidR="00E81C66">
        <w:t>.VideoPlaylistFactory.java</w:t>
      </w:r>
      <w:proofErr w:type="gramEnd"/>
    </w:p>
    <w:p w14:paraId="4C4E67B7" w14:textId="2F1F781E" w:rsidR="000F77EF" w:rsidRPr="000F77EF" w:rsidRDefault="00B127D6" w:rsidP="000F77EF">
      <w:pPr>
        <w:pStyle w:val="Normal-Indented"/>
      </w:pPr>
      <w:r>
        <w:t xml:space="preserve">Factory class to serialize the video JSON feeds into </w:t>
      </w:r>
      <w:proofErr w:type="spellStart"/>
      <w:r>
        <w:t>VideoItem</w:t>
      </w:r>
      <w:proofErr w:type="spellEnd"/>
      <w:r>
        <w:t xml:space="preserve"> objects</w:t>
      </w:r>
    </w:p>
    <w:p w14:paraId="7F2EBCE0" w14:textId="446B532C" w:rsidR="00E81C66" w:rsidRDefault="00E81C66" w:rsidP="00E81C66">
      <w:pPr>
        <w:pStyle w:val="Heading3"/>
      </w:pPr>
      <w:proofErr w:type="gramStart"/>
      <w:r>
        <w:t>com.brightcove.examples.view.AbstractOptionActivity.java</w:t>
      </w:r>
      <w:proofErr w:type="gramEnd"/>
    </w:p>
    <w:p w14:paraId="654FF502" w14:textId="13E6A010" w:rsidR="00B127D6" w:rsidRPr="00B127D6" w:rsidRDefault="00942863" w:rsidP="00B127D6">
      <w:pPr>
        <w:pStyle w:val="Normal-Indented"/>
      </w:pPr>
      <w:r>
        <w:t xml:space="preserve">Abstract Activity to render and handle the Option menu by adding </w:t>
      </w:r>
      <w:proofErr w:type="gramStart"/>
      <w:r>
        <w:t>a</w:t>
      </w:r>
      <w:proofErr w:type="gramEnd"/>
      <w:r>
        <w:t xml:space="preserve"> </w:t>
      </w:r>
      <w:proofErr w:type="spellStart"/>
      <w:r>
        <w:t>AuthN</w:t>
      </w:r>
      <w:proofErr w:type="spellEnd"/>
      <w:r>
        <w:t xml:space="preserve"> and Close menu item</w:t>
      </w:r>
    </w:p>
    <w:p w14:paraId="3F10D051" w14:textId="64628F62" w:rsidR="00E81C66" w:rsidRDefault="00E81C66" w:rsidP="00E81C66">
      <w:pPr>
        <w:pStyle w:val="Heading3"/>
      </w:pPr>
      <w:proofErr w:type="gramStart"/>
      <w:r>
        <w:t>com.brightcove.examples.view.MvpdLoginActivity.java</w:t>
      </w:r>
      <w:proofErr w:type="gramEnd"/>
    </w:p>
    <w:p w14:paraId="119740B6" w14:textId="30680B7F" w:rsidR="00942863" w:rsidRPr="00942863" w:rsidRDefault="00146322" w:rsidP="00942863">
      <w:pPr>
        <w:pStyle w:val="Normal-Indented"/>
      </w:pPr>
      <w:r>
        <w:t xml:space="preserve">Activity to wrap the </w:t>
      </w:r>
      <w:proofErr w:type="spellStart"/>
      <w:r>
        <w:t>WebView</w:t>
      </w:r>
      <w:proofErr w:type="spellEnd"/>
      <w:r>
        <w:t xml:space="preserve"> </w:t>
      </w:r>
      <w:proofErr w:type="spellStart"/>
      <w:r>
        <w:t>AdobePassLoginView</w:t>
      </w:r>
      <w:proofErr w:type="spellEnd"/>
      <w:r>
        <w:t xml:space="preserve"> to manage the MVPD login process</w:t>
      </w:r>
    </w:p>
    <w:p w14:paraId="03147F7B" w14:textId="34238FA0" w:rsidR="00E81C66" w:rsidRDefault="00E81C66" w:rsidP="00E81C66">
      <w:pPr>
        <w:pStyle w:val="Heading3"/>
      </w:pPr>
      <w:proofErr w:type="gramStart"/>
      <w:r>
        <w:t>com.brightcove.examples.view.MvpdSelectorActivity.java</w:t>
      </w:r>
      <w:proofErr w:type="gramEnd"/>
    </w:p>
    <w:p w14:paraId="228DCB2C" w14:textId="1BAA809B" w:rsidR="00146322" w:rsidRPr="00146322" w:rsidRDefault="00046F17" w:rsidP="00146322">
      <w:pPr>
        <w:pStyle w:val="Normal-Indented"/>
      </w:pPr>
      <w:r>
        <w:t xml:space="preserve">Activity to wrap the </w:t>
      </w:r>
      <w:proofErr w:type="spellStart"/>
      <w:r>
        <w:t>ListView</w:t>
      </w:r>
      <w:proofErr w:type="spellEnd"/>
      <w:r>
        <w:t xml:space="preserve"> rendering the available providers using the </w:t>
      </w:r>
      <w:proofErr w:type="spellStart"/>
      <w:r>
        <w:t>MvpdListArrayAdapter</w:t>
      </w:r>
      <w:proofErr w:type="spellEnd"/>
      <w:r>
        <w:t xml:space="preserve"> and handle the selected provider event</w:t>
      </w:r>
    </w:p>
    <w:p w14:paraId="75F87989" w14:textId="5349AB9D" w:rsidR="004E5DFA" w:rsidRDefault="004E5DFA" w:rsidP="004E5DFA">
      <w:pPr>
        <w:pStyle w:val="Heading3"/>
      </w:pPr>
      <w:proofErr w:type="gramStart"/>
      <w:r>
        <w:t>com.brightcove.examples.view</w:t>
      </w:r>
      <w:r w:rsidR="00E81C66">
        <w:t>.StartupActivity.java</w:t>
      </w:r>
      <w:proofErr w:type="gramEnd"/>
    </w:p>
    <w:p w14:paraId="771489F4" w14:textId="69FD5910" w:rsidR="00046F17" w:rsidRPr="00046F17" w:rsidRDefault="00046F17" w:rsidP="00046F17">
      <w:pPr>
        <w:pStyle w:val="Normal-Indented"/>
      </w:pPr>
      <w:r>
        <w:t>The main application Activity</w:t>
      </w:r>
    </w:p>
    <w:p w14:paraId="1186EA88" w14:textId="54CBF766" w:rsidR="00B73927" w:rsidRDefault="00B73927" w:rsidP="00B73927">
      <w:pPr>
        <w:pStyle w:val="Heading2"/>
        <w:spacing w:after="120"/>
      </w:pPr>
      <w:proofErr w:type="spellStart"/>
      <w:proofErr w:type="gramStart"/>
      <w:r>
        <w:t>com.brightcove.utils</w:t>
      </w:r>
      <w:proofErr w:type="spellEnd"/>
      <w:proofErr w:type="gramEnd"/>
    </w:p>
    <w:p w14:paraId="51D0B6CB" w14:textId="4F016C47" w:rsidR="00046F17" w:rsidRPr="00046F17" w:rsidRDefault="00046F17" w:rsidP="00046F17">
      <w:r>
        <w:t>Utility classes</w:t>
      </w:r>
    </w:p>
    <w:p w14:paraId="464F201E" w14:textId="1460CF9F" w:rsidR="004E5DFA" w:rsidRDefault="004E5DFA" w:rsidP="004E5DFA">
      <w:pPr>
        <w:pStyle w:val="Heading3"/>
      </w:pPr>
      <w:proofErr w:type="gramStart"/>
      <w:r>
        <w:t>com.brightcove.utils.DownloadImageTask.java</w:t>
      </w:r>
      <w:proofErr w:type="gramEnd"/>
    </w:p>
    <w:p w14:paraId="5CCC0528" w14:textId="03A89FF9" w:rsidR="006E72CF" w:rsidRDefault="00046F17" w:rsidP="005D298E">
      <w:pPr>
        <w:pStyle w:val="Normal-Indented"/>
      </w:pPr>
      <w:r>
        <w:t xml:space="preserve">Utility class to handle the </w:t>
      </w:r>
      <w:proofErr w:type="spellStart"/>
      <w:r>
        <w:t>asyncrounous</w:t>
      </w:r>
      <w:proofErr w:type="spellEnd"/>
      <w:r>
        <w:t xml:space="preserve"> retrieval of an image, which is then rendered into the specified view component</w:t>
      </w:r>
    </w:p>
    <w:sectPr w:rsidR="006E72CF" w:rsidSect="001A167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985" w:right="1440" w:bottom="1135" w:left="1440" w:header="284" w:footer="44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2C840C" w14:textId="77777777" w:rsidR="00F03CE6" w:rsidRDefault="00F03CE6" w:rsidP="005A20E5">
      <w:pPr>
        <w:spacing w:after="0" w:line="240" w:lineRule="auto"/>
      </w:pPr>
      <w:r>
        <w:separator/>
      </w:r>
    </w:p>
  </w:endnote>
  <w:endnote w:type="continuationSeparator" w:id="0">
    <w:p w14:paraId="34EEDC30" w14:textId="77777777" w:rsidR="00F03CE6" w:rsidRDefault="00F03CE6" w:rsidP="005A2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C79A7" w14:textId="77777777" w:rsidR="00777775" w:rsidRDefault="0077777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6CA7D4" w14:textId="40DAEFB0" w:rsidR="00F03CE6" w:rsidRPr="007064C2" w:rsidRDefault="00F03CE6" w:rsidP="007064C2">
    <w:pPr>
      <w:pStyle w:val="Footer"/>
      <w:pBdr>
        <w:top w:val="single" w:sz="4" w:space="5" w:color="auto"/>
      </w:pBdr>
      <w:tabs>
        <w:tab w:val="clear" w:pos="4680"/>
        <w:tab w:val="clear" w:pos="9360"/>
        <w:tab w:val="left" w:pos="1440"/>
      </w:tabs>
      <w:ind w:left="-851" w:right="-846"/>
      <w:jc w:val="center"/>
      <w:rPr>
        <w:color w:val="E11F27"/>
        <w:sz w:val="18"/>
        <w:szCs w:val="18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C320BD" w14:textId="6024EFDD" w:rsidR="00F03CE6" w:rsidRPr="00042AEB" w:rsidRDefault="00F03CE6" w:rsidP="00777775">
    <w:pPr>
      <w:pStyle w:val="Footer"/>
      <w:pBdr>
        <w:top w:val="single" w:sz="4" w:space="5" w:color="auto"/>
      </w:pBdr>
      <w:tabs>
        <w:tab w:val="clear" w:pos="4680"/>
        <w:tab w:val="clear" w:pos="9360"/>
        <w:tab w:val="left" w:pos="1440"/>
        <w:tab w:val="center" w:pos="4677"/>
        <w:tab w:val="left" w:pos="9000"/>
      </w:tabs>
      <w:ind w:left="-851" w:right="-846"/>
      <w:rPr>
        <w:color w:val="E11F27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8E471F" w14:textId="77777777" w:rsidR="00F03CE6" w:rsidRDefault="00F03CE6" w:rsidP="005A20E5">
      <w:pPr>
        <w:spacing w:after="0" w:line="240" w:lineRule="auto"/>
      </w:pPr>
      <w:r>
        <w:separator/>
      </w:r>
    </w:p>
  </w:footnote>
  <w:footnote w:type="continuationSeparator" w:id="0">
    <w:p w14:paraId="774D6851" w14:textId="77777777" w:rsidR="00F03CE6" w:rsidRDefault="00F03CE6" w:rsidP="005A2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A93E8" w14:textId="77777777" w:rsidR="00777775" w:rsidRDefault="0077777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341" w:type="dxa"/>
      <w:tblInd w:w="-9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532"/>
      <w:gridCol w:w="1701"/>
      <w:gridCol w:w="5108"/>
    </w:tblGrid>
    <w:tr w:rsidR="00F03CE6" w14:paraId="3A99A901" w14:textId="77777777" w:rsidTr="00127D53">
      <w:tc>
        <w:tcPr>
          <w:tcW w:w="4532" w:type="dxa"/>
        </w:tcPr>
        <w:p w14:paraId="77F52515" w14:textId="1340A16E" w:rsidR="00F03CE6" w:rsidRDefault="00F03CE6" w:rsidP="007064C2">
          <w:pPr>
            <w:pStyle w:val="Header"/>
          </w:pPr>
        </w:p>
      </w:tc>
      <w:tc>
        <w:tcPr>
          <w:tcW w:w="1701" w:type="dxa"/>
        </w:tcPr>
        <w:p w14:paraId="129C8500" w14:textId="77777777" w:rsidR="00F03CE6" w:rsidRPr="007A196D" w:rsidRDefault="00F03CE6" w:rsidP="007064C2">
          <w:pPr>
            <w:pStyle w:val="Header"/>
            <w:rPr>
              <w:noProof/>
            </w:rPr>
          </w:pPr>
        </w:p>
      </w:tc>
      <w:tc>
        <w:tcPr>
          <w:tcW w:w="5108" w:type="dxa"/>
          <w:vAlign w:val="center"/>
        </w:tcPr>
        <w:p w14:paraId="19A719E8" w14:textId="0D7FFE0F" w:rsidR="00F03CE6" w:rsidRPr="007064C2" w:rsidRDefault="004A2E82" w:rsidP="007064C2">
          <w:pPr>
            <w:pStyle w:val="Title"/>
            <w:rPr>
              <w:b/>
              <w:noProof/>
              <w:sz w:val="36"/>
              <w:szCs w:val="36"/>
            </w:rPr>
          </w:pPr>
          <w:r>
            <w:rPr>
              <w:b/>
              <w:noProof/>
              <w:sz w:val="36"/>
              <w:szCs w:val="36"/>
            </w:rPr>
            <w:t xml:space="preserve">TVE </w:t>
          </w:r>
          <w:bookmarkStart w:id="0" w:name="_GoBack"/>
          <w:bookmarkEnd w:id="0"/>
          <w:r w:rsidR="00DD6324">
            <w:rPr>
              <w:b/>
              <w:noProof/>
              <w:sz w:val="36"/>
              <w:szCs w:val="36"/>
            </w:rPr>
            <w:t>Reference App [Android]</w:t>
          </w:r>
        </w:p>
      </w:tc>
    </w:tr>
  </w:tbl>
  <w:p w14:paraId="33F56F65" w14:textId="77777777" w:rsidR="00F03CE6" w:rsidRDefault="00F03CE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341" w:type="dxa"/>
      <w:tblInd w:w="-9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532"/>
      <w:gridCol w:w="1701"/>
      <w:gridCol w:w="5108"/>
    </w:tblGrid>
    <w:tr w:rsidR="00F03CE6" w14:paraId="25A623F5" w14:textId="77777777" w:rsidTr="00DD35B7">
      <w:tc>
        <w:tcPr>
          <w:tcW w:w="4532" w:type="dxa"/>
        </w:tcPr>
        <w:p w14:paraId="6D564455" w14:textId="7513CA31" w:rsidR="00F03CE6" w:rsidRDefault="00F03CE6" w:rsidP="007A196D">
          <w:pPr>
            <w:pStyle w:val="Header"/>
          </w:pPr>
        </w:p>
      </w:tc>
      <w:tc>
        <w:tcPr>
          <w:tcW w:w="1701" w:type="dxa"/>
        </w:tcPr>
        <w:p w14:paraId="2188616C" w14:textId="77777777" w:rsidR="00F03CE6" w:rsidRPr="007A196D" w:rsidRDefault="00F03CE6" w:rsidP="00127D53">
          <w:pPr>
            <w:pStyle w:val="Header"/>
            <w:rPr>
              <w:noProof/>
            </w:rPr>
          </w:pPr>
        </w:p>
      </w:tc>
      <w:tc>
        <w:tcPr>
          <w:tcW w:w="5108" w:type="dxa"/>
          <w:vAlign w:val="center"/>
        </w:tcPr>
        <w:p w14:paraId="080E3F7C" w14:textId="0412D64B" w:rsidR="00F03CE6" w:rsidRPr="003126E5" w:rsidRDefault="00777775" w:rsidP="009A1F36">
          <w:pPr>
            <w:pStyle w:val="Title"/>
            <w:rPr>
              <w:b/>
              <w:noProof/>
              <w:sz w:val="48"/>
              <w:szCs w:val="48"/>
            </w:rPr>
          </w:pPr>
          <w:r>
            <w:rPr>
              <w:b/>
              <w:noProof/>
              <w:sz w:val="48"/>
              <w:szCs w:val="48"/>
            </w:rPr>
            <w:t xml:space="preserve">TVE </w:t>
          </w:r>
          <w:r w:rsidR="00F03CE6">
            <w:rPr>
              <w:b/>
              <w:noProof/>
              <w:sz w:val="48"/>
              <w:szCs w:val="48"/>
            </w:rPr>
            <w:t>Reference App [Android]</w:t>
          </w:r>
        </w:p>
      </w:tc>
    </w:tr>
  </w:tbl>
  <w:p w14:paraId="71BE3269" w14:textId="77777777" w:rsidR="00F03CE6" w:rsidRDefault="00F03CE6" w:rsidP="00042AE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D84CD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DA2502"/>
    <w:multiLevelType w:val="hybridMultilevel"/>
    <w:tmpl w:val="CD52674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2261A6D"/>
    <w:multiLevelType w:val="multilevel"/>
    <w:tmpl w:val="B83A2FA0"/>
    <w:lvl w:ilvl="0">
      <w:start w:val="1"/>
      <w:numFmt w:val="decimal"/>
      <w:lvlText w:val="%1."/>
      <w:lvlJc w:val="left"/>
      <w:pPr>
        <w:ind w:left="1639" w:hanging="35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9AA698F"/>
    <w:multiLevelType w:val="multilevel"/>
    <w:tmpl w:val="1D92CFE2"/>
    <w:lvl w:ilvl="0">
      <w:start w:val="1"/>
      <w:numFmt w:val="decimal"/>
      <w:lvlText w:val="%1."/>
      <w:lvlJc w:val="left"/>
      <w:pPr>
        <w:ind w:left="1639" w:hanging="358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2098" w:hanging="459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665" w:hanging="567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E382124"/>
    <w:multiLevelType w:val="multilevel"/>
    <w:tmpl w:val="ACD86E0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4" w:hanging="62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1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F0C6727"/>
    <w:multiLevelType w:val="multilevel"/>
    <w:tmpl w:val="DE226CA0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04" w:hanging="5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5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9145AA2"/>
    <w:multiLevelType w:val="hybridMultilevel"/>
    <w:tmpl w:val="684EE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AD0832"/>
    <w:multiLevelType w:val="multilevel"/>
    <w:tmpl w:val="9E721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456FF8"/>
    <w:multiLevelType w:val="multilevel"/>
    <w:tmpl w:val="93A83A4A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3813617"/>
    <w:multiLevelType w:val="multilevel"/>
    <w:tmpl w:val="EADEF1DC"/>
    <w:lvl w:ilvl="0">
      <w:start w:val="1"/>
      <w:numFmt w:val="decimal"/>
      <w:lvlText w:val="%1."/>
      <w:lvlJc w:val="left"/>
      <w:pPr>
        <w:ind w:left="1639" w:hanging="358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2098" w:hanging="459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665" w:hanging="567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3345" w:hanging="680"/>
      </w:pPr>
      <w:rPr>
        <w:rFonts w:hint="default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4139" w:hanging="794"/>
      </w:pPr>
      <w:rPr>
        <w:rFonts w:hint="default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4197D33"/>
    <w:multiLevelType w:val="multilevel"/>
    <w:tmpl w:val="AB6833A4"/>
    <w:lvl w:ilvl="0">
      <w:start w:val="1"/>
      <w:numFmt w:val="decimal"/>
      <w:lvlText w:val="%1."/>
      <w:lvlJc w:val="left"/>
      <w:pPr>
        <w:ind w:left="1639" w:hanging="358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2098" w:hanging="459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665" w:hanging="567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3345" w:hanging="680"/>
      </w:pPr>
      <w:rPr>
        <w:rFonts w:hint="default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572" w:hanging="227"/>
      </w:pPr>
      <w:rPr>
        <w:rFonts w:hint="default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5A85779"/>
    <w:multiLevelType w:val="multilevel"/>
    <w:tmpl w:val="DE7CCF9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5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8FA3643"/>
    <w:multiLevelType w:val="multilevel"/>
    <w:tmpl w:val="32A8CC62"/>
    <w:lvl w:ilvl="0">
      <w:start w:val="1"/>
      <w:numFmt w:val="decimal"/>
      <w:lvlText w:val="%1."/>
      <w:lvlJc w:val="left"/>
      <w:pPr>
        <w:ind w:left="1639" w:hanging="358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2098" w:hanging="459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665" w:hanging="567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3345" w:hanging="680"/>
      </w:pPr>
      <w:rPr>
        <w:rFonts w:hint="default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4196" w:hanging="851"/>
      </w:pPr>
      <w:rPr>
        <w:rFonts w:hint="default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2CD2060"/>
    <w:multiLevelType w:val="hybridMultilevel"/>
    <w:tmpl w:val="5B4A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C62269"/>
    <w:multiLevelType w:val="multilevel"/>
    <w:tmpl w:val="490EF5F4"/>
    <w:lvl w:ilvl="0">
      <w:start w:val="1"/>
      <w:numFmt w:val="decimal"/>
      <w:lvlText w:val="%1."/>
      <w:lvlJc w:val="left"/>
      <w:pPr>
        <w:ind w:left="1639" w:hanging="358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2098" w:hanging="459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665" w:hanging="567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3345" w:hanging="680"/>
      </w:pPr>
      <w:rPr>
        <w:rFonts w:hint="default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5DC6634"/>
    <w:multiLevelType w:val="multilevel"/>
    <w:tmpl w:val="F0D0DAB6"/>
    <w:lvl w:ilvl="0">
      <w:start w:val="1"/>
      <w:numFmt w:val="decimal"/>
      <w:lvlText w:val="%1."/>
      <w:lvlJc w:val="left"/>
      <w:pPr>
        <w:ind w:left="1639" w:hanging="35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39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394E3080"/>
    <w:multiLevelType w:val="multilevel"/>
    <w:tmpl w:val="32A8CC62"/>
    <w:lvl w:ilvl="0">
      <w:start w:val="1"/>
      <w:numFmt w:val="decimal"/>
      <w:lvlText w:val="%1."/>
      <w:lvlJc w:val="left"/>
      <w:pPr>
        <w:ind w:left="1639" w:hanging="358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2098" w:hanging="459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665" w:hanging="567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3345" w:hanging="680"/>
      </w:pPr>
      <w:rPr>
        <w:rFonts w:hint="default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4196" w:hanging="851"/>
      </w:pPr>
      <w:rPr>
        <w:rFonts w:hint="default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9720D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B9E4E1D"/>
    <w:multiLevelType w:val="multilevel"/>
    <w:tmpl w:val="4A089DB6"/>
    <w:lvl w:ilvl="0">
      <w:start w:val="1"/>
      <w:numFmt w:val="decimal"/>
      <w:lvlText w:val="%1."/>
      <w:lvlJc w:val="left"/>
      <w:pPr>
        <w:ind w:left="1639" w:hanging="358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2098" w:hanging="459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37654D1"/>
    <w:multiLevelType w:val="multilevel"/>
    <w:tmpl w:val="2B6417EC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1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43A731CF"/>
    <w:multiLevelType w:val="multilevel"/>
    <w:tmpl w:val="4A089DB6"/>
    <w:lvl w:ilvl="0">
      <w:start w:val="1"/>
      <w:numFmt w:val="decimal"/>
      <w:lvlText w:val="%1."/>
      <w:lvlJc w:val="left"/>
      <w:pPr>
        <w:ind w:left="1639" w:hanging="358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2098" w:hanging="459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5B150FD"/>
    <w:multiLevelType w:val="hybridMultilevel"/>
    <w:tmpl w:val="78A23E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DD51D02"/>
    <w:multiLevelType w:val="multilevel"/>
    <w:tmpl w:val="32A8CC62"/>
    <w:lvl w:ilvl="0">
      <w:start w:val="1"/>
      <w:numFmt w:val="decimal"/>
      <w:lvlText w:val="%1."/>
      <w:lvlJc w:val="left"/>
      <w:pPr>
        <w:ind w:left="1639" w:hanging="358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2098" w:hanging="459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665" w:hanging="567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3345" w:hanging="680"/>
      </w:pPr>
      <w:rPr>
        <w:rFonts w:hint="default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4196" w:hanging="851"/>
      </w:pPr>
      <w:rPr>
        <w:rFonts w:hint="default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0D378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1266CCA"/>
    <w:multiLevelType w:val="multilevel"/>
    <w:tmpl w:val="B196739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1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53483709"/>
    <w:multiLevelType w:val="multilevel"/>
    <w:tmpl w:val="32A8CC62"/>
    <w:lvl w:ilvl="0">
      <w:start w:val="1"/>
      <w:numFmt w:val="decimal"/>
      <w:lvlText w:val="%1."/>
      <w:lvlJc w:val="left"/>
      <w:pPr>
        <w:ind w:left="1639" w:hanging="358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2098" w:hanging="459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665" w:hanging="567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3345" w:hanging="680"/>
      </w:pPr>
      <w:rPr>
        <w:rFonts w:hint="default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4196" w:hanging="851"/>
      </w:pPr>
      <w:rPr>
        <w:rFonts w:hint="default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543C588E"/>
    <w:multiLevelType w:val="multilevel"/>
    <w:tmpl w:val="9E721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550761"/>
    <w:multiLevelType w:val="multilevel"/>
    <w:tmpl w:val="42B48246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5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4841FFA"/>
    <w:multiLevelType w:val="multilevel"/>
    <w:tmpl w:val="D7708B8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1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5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564F6476"/>
    <w:multiLevelType w:val="multilevel"/>
    <w:tmpl w:val="D41E1EA4"/>
    <w:lvl w:ilvl="0">
      <w:start w:val="1"/>
      <w:numFmt w:val="decimal"/>
      <w:lvlText w:val="%1."/>
      <w:lvlJc w:val="left"/>
      <w:pPr>
        <w:ind w:left="1639" w:hanging="35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41" w:hanging="40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57411D5E"/>
    <w:multiLevelType w:val="multilevel"/>
    <w:tmpl w:val="32A8CC62"/>
    <w:lvl w:ilvl="0">
      <w:start w:val="1"/>
      <w:numFmt w:val="decimal"/>
      <w:lvlText w:val="%1."/>
      <w:lvlJc w:val="left"/>
      <w:pPr>
        <w:ind w:left="1639" w:hanging="358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2098" w:hanging="459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665" w:hanging="567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3345" w:hanging="680"/>
      </w:pPr>
      <w:rPr>
        <w:rFonts w:hint="default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4196" w:hanging="851"/>
      </w:pPr>
      <w:rPr>
        <w:rFonts w:hint="default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5CDD5B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0114315"/>
    <w:multiLevelType w:val="multilevel"/>
    <w:tmpl w:val="32A8CC62"/>
    <w:lvl w:ilvl="0">
      <w:start w:val="1"/>
      <w:numFmt w:val="decimal"/>
      <w:lvlText w:val="%1."/>
      <w:lvlJc w:val="left"/>
      <w:pPr>
        <w:ind w:left="1639" w:hanging="358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2098" w:hanging="459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665" w:hanging="567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3345" w:hanging="680"/>
      </w:pPr>
      <w:rPr>
        <w:rFonts w:hint="default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4196" w:hanging="851"/>
      </w:pPr>
      <w:rPr>
        <w:rFonts w:hint="default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6D830BBA"/>
    <w:multiLevelType w:val="multilevel"/>
    <w:tmpl w:val="D3A88818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47" w:hanging="5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79BF63E1"/>
    <w:multiLevelType w:val="multilevel"/>
    <w:tmpl w:val="32A8CC62"/>
    <w:lvl w:ilvl="0">
      <w:start w:val="1"/>
      <w:numFmt w:val="decimal"/>
      <w:lvlText w:val="%1."/>
      <w:lvlJc w:val="left"/>
      <w:pPr>
        <w:ind w:left="1639" w:hanging="358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2098" w:hanging="459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665" w:hanging="567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3345" w:hanging="680"/>
      </w:pPr>
      <w:rPr>
        <w:rFonts w:hint="default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4196" w:hanging="851"/>
      </w:pPr>
      <w:rPr>
        <w:rFonts w:hint="default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BF35EA2"/>
    <w:multiLevelType w:val="multilevel"/>
    <w:tmpl w:val="A1DE3572"/>
    <w:lvl w:ilvl="0">
      <w:start w:val="1"/>
      <w:numFmt w:val="decimal"/>
      <w:lvlText w:val="%1."/>
      <w:lvlJc w:val="left"/>
      <w:pPr>
        <w:ind w:left="927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3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3" w:hanging="1440"/>
      </w:pPr>
      <w:rPr>
        <w:rFonts w:hint="default"/>
      </w:rPr>
    </w:lvl>
  </w:abstractNum>
  <w:abstractNum w:abstractNumId="36">
    <w:nsid w:val="7C8966C0"/>
    <w:multiLevelType w:val="multilevel"/>
    <w:tmpl w:val="32A8CC62"/>
    <w:lvl w:ilvl="0">
      <w:start w:val="1"/>
      <w:numFmt w:val="decimal"/>
      <w:lvlText w:val="%1."/>
      <w:lvlJc w:val="left"/>
      <w:pPr>
        <w:ind w:left="1639" w:hanging="358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2098" w:hanging="459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665" w:hanging="567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3345" w:hanging="680"/>
      </w:pPr>
      <w:rPr>
        <w:rFonts w:hint="default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4196" w:hanging="851"/>
      </w:pPr>
      <w:rPr>
        <w:rFonts w:hint="default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7D2F4C43"/>
    <w:multiLevelType w:val="multilevel"/>
    <w:tmpl w:val="3F68F9C8"/>
    <w:lvl w:ilvl="0">
      <w:start w:val="1"/>
      <w:numFmt w:val="decimal"/>
      <w:lvlText w:val="%1."/>
      <w:lvlJc w:val="left"/>
      <w:pPr>
        <w:tabs>
          <w:tab w:val="num" w:pos="1281"/>
        </w:tabs>
        <w:ind w:left="1281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39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26"/>
  </w:num>
  <w:num w:numId="3">
    <w:abstractNumId w:val="7"/>
  </w:num>
  <w:num w:numId="4">
    <w:abstractNumId w:val="17"/>
  </w:num>
  <w:num w:numId="5">
    <w:abstractNumId w:val="33"/>
  </w:num>
  <w:num w:numId="6">
    <w:abstractNumId w:val="24"/>
  </w:num>
  <w:num w:numId="7">
    <w:abstractNumId w:val="28"/>
  </w:num>
  <w:num w:numId="8">
    <w:abstractNumId w:val="5"/>
  </w:num>
  <w:num w:numId="9">
    <w:abstractNumId w:val="11"/>
  </w:num>
  <w:num w:numId="10">
    <w:abstractNumId w:val="27"/>
  </w:num>
  <w:num w:numId="11">
    <w:abstractNumId w:val="4"/>
  </w:num>
  <w:num w:numId="12">
    <w:abstractNumId w:val="19"/>
  </w:num>
  <w:num w:numId="13">
    <w:abstractNumId w:val="1"/>
  </w:num>
  <w:num w:numId="14">
    <w:abstractNumId w:val="12"/>
  </w:num>
  <w:num w:numId="15">
    <w:abstractNumId w:val="31"/>
  </w:num>
  <w:num w:numId="16">
    <w:abstractNumId w:val="35"/>
  </w:num>
  <w:num w:numId="17">
    <w:abstractNumId w:val="37"/>
  </w:num>
  <w:num w:numId="18">
    <w:abstractNumId w:val="15"/>
  </w:num>
  <w:num w:numId="19">
    <w:abstractNumId w:val="2"/>
  </w:num>
  <w:num w:numId="20">
    <w:abstractNumId w:val="29"/>
  </w:num>
  <w:num w:numId="21">
    <w:abstractNumId w:val="18"/>
  </w:num>
  <w:num w:numId="22">
    <w:abstractNumId w:val="20"/>
  </w:num>
  <w:num w:numId="23">
    <w:abstractNumId w:val="3"/>
  </w:num>
  <w:num w:numId="24">
    <w:abstractNumId w:val="14"/>
  </w:num>
  <w:num w:numId="25">
    <w:abstractNumId w:val="10"/>
  </w:num>
  <w:num w:numId="26">
    <w:abstractNumId w:val="9"/>
  </w:num>
  <w:num w:numId="27">
    <w:abstractNumId w:val="0"/>
  </w:num>
  <w:num w:numId="28">
    <w:abstractNumId w:val="23"/>
  </w:num>
  <w:num w:numId="29">
    <w:abstractNumId w:val="13"/>
  </w:num>
  <w:num w:numId="30">
    <w:abstractNumId w:val="21"/>
  </w:num>
  <w:num w:numId="31">
    <w:abstractNumId w:val="34"/>
  </w:num>
  <w:num w:numId="32">
    <w:abstractNumId w:val="22"/>
  </w:num>
  <w:num w:numId="33">
    <w:abstractNumId w:val="16"/>
  </w:num>
  <w:num w:numId="34">
    <w:abstractNumId w:val="36"/>
  </w:num>
  <w:num w:numId="35">
    <w:abstractNumId w:val="32"/>
  </w:num>
  <w:num w:numId="36">
    <w:abstractNumId w:val="30"/>
  </w:num>
  <w:num w:numId="37">
    <w:abstractNumId w:val="25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6E5"/>
    <w:rsid w:val="00000906"/>
    <w:rsid w:val="000009B3"/>
    <w:rsid w:val="00005749"/>
    <w:rsid w:val="0001216A"/>
    <w:rsid w:val="00012BE1"/>
    <w:rsid w:val="00014710"/>
    <w:rsid w:val="000175E5"/>
    <w:rsid w:val="0002646E"/>
    <w:rsid w:val="00027C9B"/>
    <w:rsid w:val="00042AEB"/>
    <w:rsid w:val="00046F17"/>
    <w:rsid w:val="0005157C"/>
    <w:rsid w:val="0005592C"/>
    <w:rsid w:val="000617B6"/>
    <w:rsid w:val="000650B8"/>
    <w:rsid w:val="0006603F"/>
    <w:rsid w:val="00074721"/>
    <w:rsid w:val="00076552"/>
    <w:rsid w:val="000A18C0"/>
    <w:rsid w:val="000C559D"/>
    <w:rsid w:val="000E02D4"/>
    <w:rsid w:val="000F31A4"/>
    <w:rsid w:val="000F42AC"/>
    <w:rsid w:val="000F77EF"/>
    <w:rsid w:val="001039B6"/>
    <w:rsid w:val="00107BDC"/>
    <w:rsid w:val="00110674"/>
    <w:rsid w:val="00127D53"/>
    <w:rsid w:val="001411BB"/>
    <w:rsid w:val="00143598"/>
    <w:rsid w:val="00145E11"/>
    <w:rsid w:val="00146322"/>
    <w:rsid w:val="0015044F"/>
    <w:rsid w:val="001507AB"/>
    <w:rsid w:val="0016027E"/>
    <w:rsid w:val="001616E6"/>
    <w:rsid w:val="00162624"/>
    <w:rsid w:val="00165D81"/>
    <w:rsid w:val="00166C13"/>
    <w:rsid w:val="001726A3"/>
    <w:rsid w:val="001729E5"/>
    <w:rsid w:val="001766C3"/>
    <w:rsid w:val="00195564"/>
    <w:rsid w:val="0019565F"/>
    <w:rsid w:val="001A167C"/>
    <w:rsid w:val="001A3D67"/>
    <w:rsid w:val="001B7A58"/>
    <w:rsid w:val="001D0574"/>
    <w:rsid w:val="001D076B"/>
    <w:rsid w:val="001D5775"/>
    <w:rsid w:val="001D5922"/>
    <w:rsid w:val="001E48D9"/>
    <w:rsid w:val="001F6DEB"/>
    <w:rsid w:val="00213182"/>
    <w:rsid w:val="00247D5B"/>
    <w:rsid w:val="00271A9A"/>
    <w:rsid w:val="0028067F"/>
    <w:rsid w:val="0028088D"/>
    <w:rsid w:val="00285B72"/>
    <w:rsid w:val="002A5C86"/>
    <w:rsid w:val="002B53A5"/>
    <w:rsid w:val="002C01BC"/>
    <w:rsid w:val="002C1A9F"/>
    <w:rsid w:val="002D29AE"/>
    <w:rsid w:val="002E2FDD"/>
    <w:rsid w:val="002E5818"/>
    <w:rsid w:val="00302616"/>
    <w:rsid w:val="00307EDC"/>
    <w:rsid w:val="003126E5"/>
    <w:rsid w:val="00317D72"/>
    <w:rsid w:val="0032100E"/>
    <w:rsid w:val="0033077F"/>
    <w:rsid w:val="00334317"/>
    <w:rsid w:val="003358E3"/>
    <w:rsid w:val="00351D97"/>
    <w:rsid w:val="00355D74"/>
    <w:rsid w:val="00362F85"/>
    <w:rsid w:val="00377E28"/>
    <w:rsid w:val="00380BA7"/>
    <w:rsid w:val="003834FD"/>
    <w:rsid w:val="003C595F"/>
    <w:rsid w:val="003E1866"/>
    <w:rsid w:val="003E2F93"/>
    <w:rsid w:val="00405B44"/>
    <w:rsid w:val="00412FED"/>
    <w:rsid w:val="0042205B"/>
    <w:rsid w:val="00435D95"/>
    <w:rsid w:val="00447B66"/>
    <w:rsid w:val="00475948"/>
    <w:rsid w:val="00491BF2"/>
    <w:rsid w:val="00492B19"/>
    <w:rsid w:val="004975D5"/>
    <w:rsid w:val="004A2E82"/>
    <w:rsid w:val="004B0A18"/>
    <w:rsid w:val="004B13DD"/>
    <w:rsid w:val="004C2ED0"/>
    <w:rsid w:val="004C3D69"/>
    <w:rsid w:val="004C5A28"/>
    <w:rsid w:val="004D1CCD"/>
    <w:rsid w:val="004D63B1"/>
    <w:rsid w:val="004D7CE4"/>
    <w:rsid w:val="004E5DFA"/>
    <w:rsid w:val="004E5E2C"/>
    <w:rsid w:val="004F0AE8"/>
    <w:rsid w:val="004F14F9"/>
    <w:rsid w:val="004F417E"/>
    <w:rsid w:val="004F635D"/>
    <w:rsid w:val="00506845"/>
    <w:rsid w:val="00523564"/>
    <w:rsid w:val="005311A1"/>
    <w:rsid w:val="00541DD2"/>
    <w:rsid w:val="0054670C"/>
    <w:rsid w:val="00546E38"/>
    <w:rsid w:val="00555079"/>
    <w:rsid w:val="005747F8"/>
    <w:rsid w:val="00584517"/>
    <w:rsid w:val="005848A0"/>
    <w:rsid w:val="0059290F"/>
    <w:rsid w:val="00596743"/>
    <w:rsid w:val="005A0687"/>
    <w:rsid w:val="005A1B24"/>
    <w:rsid w:val="005A20E5"/>
    <w:rsid w:val="005B0DAA"/>
    <w:rsid w:val="005C235F"/>
    <w:rsid w:val="005C30AA"/>
    <w:rsid w:val="005C6CB3"/>
    <w:rsid w:val="005D298E"/>
    <w:rsid w:val="005D5F0A"/>
    <w:rsid w:val="005E6FEE"/>
    <w:rsid w:val="006048D5"/>
    <w:rsid w:val="00627018"/>
    <w:rsid w:val="00632349"/>
    <w:rsid w:val="00632A4B"/>
    <w:rsid w:val="00633B99"/>
    <w:rsid w:val="0063532F"/>
    <w:rsid w:val="00636AAE"/>
    <w:rsid w:val="00641110"/>
    <w:rsid w:val="006415B8"/>
    <w:rsid w:val="00641B86"/>
    <w:rsid w:val="00654CBD"/>
    <w:rsid w:val="00655664"/>
    <w:rsid w:val="00656C85"/>
    <w:rsid w:val="00657CBC"/>
    <w:rsid w:val="006810C9"/>
    <w:rsid w:val="00681F70"/>
    <w:rsid w:val="0068545A"/>
    <w:rsid w:val="00685E5E"/>
    <w:rsid w:val="00691CF6"/>
    <w:rsid w:val="00692734"/>
    <w:rsid w:val="00692B1B"/>
    <w:rsid w:val="006968DF"/>
    <w:rsid w:val="00696C96"/>
    <w:rsid w:val="006A2197"/>
    <w:rsid w:val="006B0291"/>
    <w:rsid w:val="006B736D"/>
    <w:rsid w:val="006C27DB"/>
    <w:rsid w:val="006C31D3"/>
    <w:rsid w:val="006C7D58"/>
    <w:rsid w:val="006E6A5D"/>
    <w:rsid w:val="006E72CF"/>
    <w:rsid w:val="006F3AF9"/>
    <w:rsid w:val="007064C2"/>
    <w:rsid w:val="00706C27"/>
    <w:rsid w:val="00706EA0"/>
    <w:rsid w:val="00710649"/>
    <w:rsid w:val="00712FBD"/>
    <w:rsid w:val="007167EE"/>
    <w:rsid w:val="00721107"/>
    <w:rsid w:val="00725516"/>
    <w:rsid w:val="00733067"/>
    <w:rsid w:val="007403C4"/>
    <w:rsid w:val="0074282E"/>
    <w:rsid w:val="007466EF"/>
    <w:rsid w:val="00751BBA"/>
    <w:rsid w:val="00751DE8"/>
    <w:rsid w:val="00761A65"/>
    <w:rsid w:val="00764213"/>
    <w:rsid w:val="00771816"/>
    <w:rsid w:val="00777775"/>
    <w:rsid w:val="00777795"/>
    <w:rsid w:val="0078122A"/>
    <w:rsid w:val="007879D4"/>
    <w:rsid w:val="007933B5"/>
    <w:rsid w:val="007956AB"/>
    <w:rsid w:val="007A0656"/>
    <w:rsid w:val="007A196D"/>
    <w:rsid w:val="007A60AF"/>
    <w:rsid w:val="007C61C3"/>
    <w:rsid w:val="007E3039"/>
    <w:rsid w:val="007F09F8"/>
    <w:rsid w:val="007F5E61"/>
    <w:rsid w:val="00807596"/>
    <w:rsid w:val="00810ECD"/>
    <w:rsid w:val="00820EE8"/>
    <w:rsid w:val="008219A0"/>
    <w:rsid w:val="00823DBF"/>
    <w:rsid w:val="008300AF"/>
    <w:rsid w:val="008300EE"/>
    <w:rsid w:val="00834698"/>
    <w:rsid w:val="00856D0B"/>
    <w:rsid w:val="00861245"/>
    <w:rsid w:val="00881AD2"/>
    <w:rsid w:val="00882F59"/>
    <w:rsid w:val="008A139E"/>
    <w:rsid w:val="008A2153"/>
    <w:rsid w:val="008A3628"/>
    <w:rsid w:val="008A3A51"/>
    <w:rsid w:val="008A610E"/>
    <w:rsid w:val="008C2AE6"/>
    <w:rsid w:val="008D3BBE"/>
    <w:rsid w:val="008D639C"/>
    <w:rsid w:val="008E0730"/>
    <w:rsid w:val="008F0018"/>
    <w:rsid w:val="00903C36"/>
    <w:rsid w:val="00904525"/>
    <w:rsid w:val="00911BDD"/>
    <w:rsid w:val="00913140"/>
    <w:rsid w:val="009152D5"/>
    <w:rsid w:val="00926950"/>
    <w:rsid w:val="009312FF"/>
    <w:rsid w:val="00932AB6"/>
    <w:rsid w:val="00936F31"/>
    <w:rsid w:val="009402B2"/>
    <w:rsid w:val="00942863"/>
    <w:rsid w:val="00965D4D"/>
    <w:rsid w:val="00970BD6"/>
    <w:rsid w:val="00982DAE"/>
    <w:rsid w:val="00990163"/>
    <w:rsid w:val="009966D4"/>
    <w:rsid w:val="00997F2E"/>
    <w:rsid w:val="009A01A1"/>
    <w:rsid w:val="009A1098"/>
    <w:rsid w:val="009A1F36"/>
    <w:rsid w:val="009A2AF5"/>
    <w:rsid w:val="009B023D"/>
    <w:rsid w:val="009B724B"/>
    <w:rsid w:val="009C6BC5"/>
    <w:rsid w:val="009D007D"/>
    <w:rsid w:val="009D1E39"/>
    <w:rsid w:val="009D2BAC"/>
    <w:rsid w:val="009D4E0A"/>
    <w:rsid w:val="009E2539"/>
    <w:rsid w:val="009F4713"/>
    <w:rsid w:val="009F5B23"/>
    <w:rsid w:val="009F68EA"/>
    <w:rsid w:val="00A01DAF"/>
    <w:rsid w:val="00A06D38"/>
    <w:rsid w:val="00A21373"/>
    <w:rsid w:val="00A264C8"/>
    <w:rsid w:val="00A41E6E"/>
    <w:rsid w:val="00A453C2"/>
    <w:rsid w:val="00A52465"/>
    <w:rsid w:val="00A64BCC"/>
    <w:rsid w:val="00A74248"/>
    <w:rsid w:val="00A74CD5"/>
    <w:rsid w:val="00A760B8"/>
    <w:rsid w:val="00A83C99"/>
    <w:rsid w:val="00A8411A"/>
    <w:rsid w:val="00A91547"/>
    <w:rsid w:val="00A96C23"/>
    <w:rsid w:val="00AA15C8"/>
    <w:rsid w:val="00AA3DBD"/>
    <w:rsid w:val="00AA7A35"/>
    <w:rsid w:val="00AB1804"/>
    <w:rsid w:val="00AB29E0"/>
    <w:rsid w:val="00AB5791"/>
    <w:rsid w:val="00AB7F14"/>
    <w:rsid w:val="00AC0D4A"/>
    <w:rsid w:val="00AC4AC6"/>
    <w:rsid w:val="00AE19C5"/>
    <w:rsid w:val="00AE2024"/>
    <w:rsid w:val="00AF3001"/>
    <w:rsid w:val="00AF58FD"/>
    <w:rsid w:val="00B127D6"/>
    <w:rsid w:val="00B330A2"/>
    <w:rsid w:val="00B37887"/>
    <w:rsid w:val="00B52F55"/>
    <w:rsid w:val="00B64EDC"/>
    <w:rsid w:val="00B66FBD"/>
    <w:rsid w:val="00B7364E"/>
    <w:rsid w:val="00B73927"/>
    <w:rsid w:val="00B8356A"/>
    <w:rsid w:val="00B91CCA"/>
    <w:rsid w:val="00B96666"/>
    <w:rsid w:val="00BA3450"/>
    <w:rsid w:val="00BA5ABA"/>
    <w:rsid w:val="00BB0E1A"/>
    <w:rsid w:val="00BB6F64"/>
    <w:rsid w:val="00BC05A6"/>
    <w:rsid w:val="00BC1F0D"/>
    <w:rsid w:val="00BD049B"/>
    <w:rsid w:val="00BD25A3"/>
    <w:rsid w:val="00C00033"/>
    <w:rsid w:val="00C00DDF"/>
    <w:rsid w:val="00C06890"/>
    <w:rsid w:val="00C12E4B"/>
    <w:rsid w:val="00C13AA6"/>
    <w:rsid w:val="00C167F1"/>
    <w:rsid w:val="00C22181"/>
    <w:rsid w:val="00C22DFF"/>
    <w:rsid w:val="00C24D3A"/>
    <w:rsid w:val="00C33248"/>
    <w:rsid w:val="00C41BEC"/>
    <w:rsid w:val="00C4226F"/>
    <w:rsid w:val="00C5101C"/>
    <w:rsid w:val="00C70C99"/>
    <w:rsid w:val="00C84684"/>
    <w:rsid w:val="00C855E2"/>
    <w:rsid w:val="00CA6343"/>
    <w:rsid w:val="00CA712B"/>
    <w:rsid w:val="00CB40B1"/>
    <w:rsid w:val="00CB643C"/>
    <w:rsid w:val="00CC0332"/>
    <w:rsid w:val="00CC48EB"/>
    <w:rsid w:val="00CC6F2E"/>
    <w:rsid w:val="00CD2128"/>
    <w:rsid w:val="00CD4AE3"/>
    <w:rsid w:val="00CD795C"/>
    <w:rsid w:val="00CE1F57"/>
    <w:rsid w:val="00CF5743"/>
    <w:rsid w:val="00D02248"/>
    <w:rsid w:val="00D052E7"/>
    <w:rsid w:val="00D0781A"/>
    <w:rsid w:val="00D2479F"/>
    <w:rsid w:val="00D25CA7"/>
    <w:rsid w:val="00D32CCE"/>
    <w:rsid w:val="00D37CDA"/>
    <w:rsid w:val="00D42301"/>
    <w:rsid w:val="00D7194F"/>
    <w:rsid w:val="00D76C2E"/>
    <w:rsid w:val="00D813C4"/>
    <w:rsid w:val="00D824F5"/>
    <w:rsid w:val="00D85156"/>
    <w:rsid w:val="00D87E56"/>
    <w:rsid w:val="00D916FC"/>
    <w:rsid w:val="00D95D69"/>
    <w:rsid w:val="00DA4FAA"/>
    <w:rsid w:val="00DB3AF1"/>
    <w:rsid w:val="00DD35B7"/>
    <w:rsid w:val="00DD4248"/>
    <w:rsid w:val="00DD6324"/>
    <w:rsid w:val="00DE4385"/>
    <w:rsid w:val="00DE50A5"/>
    <w:rsid w:val="00DE737C"/>
    <w:rsid w:val="00DF65DB"/>
    <w:rsid w:val="00E05B8C"/>
    <w:rsid w:val="00E12813"/>
    <w:rsid w:val="00E2559C"/>
    <w:rsid w:val="00E30902"/>
    <w:rsid w:val="00E374A7"/>
    <w:rsid w:val="00E42BDF"/>
    <w:rsid w:val="00E42FB4"/>
    <w:rsid w:val="00E505CF"/>
    <w:rsid w:val="00E5460A"/>
    <w:rsid w:val="00E57180"/>
    <w:rsid w:val="00E66DA1"/>
    <w:rsid w:val="00E81C66"/>
    <w:rsid w:val="00EA1F98"/>
    <w:rsid w:val="00EA3457"/>
    <w:rsid w:val="00EB546A"/>
    <w:rsid w:val="00EC10C6"/>
    <w:rsid w:val="00EC2C64"/>
    <w:rsid w:val="00ED4734"/>
    <w:rsid w:val="00ED76D5"/>
    <w:rsid w:val="00EF06F3"/>
    <w:rsid w:val="00EF2014"/>
    <w:rsid w:val="00EF6110"/>
    <w:rsid w:val="00F03CE6"/>
    <w:rsid w:val="00F15420"/>
    <w:rsid w:val="00F208B9"/>
    <w:rsid w:val="00F26A8C"/>
    <w:rsid w:val="00F30752"/>
    <w:rsid w:val="00F31B42"/>
    <w:rsid w:val="00F571AC"/>
    <w:rsid w:val="00F66EC3"/>
    <w:rsid w:val="00F822CA"/>
    <w:rsid w:val="00F83E1E"/>
    <w:rsid w:val="00F9512F"/>
    <w:rsid w:val="00FA025D"/>
    <w:rsid w:val="00FB4934"/>
    <w:rsid w:val="00FD01E8"/>
    <w:rsid w:val="00FE585B"/>
    <w:rsid w:val="00FF1819"/>
    <w:rsid w:val="00FF2C30"/>
    <w:rsid w:val="00FF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6C35A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08B9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9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-Indented"/>
    <w:link w:val="Heading3Char"/>
    <w:autoRedefine/>
    <w:uiPriority w:val="9"/>
    <w:unhideWhenUsed/>
    <w:qFormat/>
    <w:rsid w:val="00ED4734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78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0E5"/>
  </w:style>
  <w:style w:type="paragraph" w:styleId="Footer">
    <w:name w:val="footer"/>
    <w:basedOn w:val="Normal"/>
    <w:link w:val="FooterChar"/>
    <w:uiPriority w:val="99"/>
    <w:unhideWhenUsed/>
    <w:rsid w:val="005A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0E5"/>
  </w:style>
  <w:style w:type="table" w:styleId="TableGrid">
    <w:name w:val="Table Grid"/>
    <w:basedOn w:val="TableNormal"/>
    <w:uiPriority w:val="39"/>
    <w:rsid w:val="007A1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D35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6E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6E5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208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126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19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47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F09F8"/>
    <w:rPr>
      <w:i/>
      <w:iCs/>
    </w:rPr>
  </w:style>
  <w:style w:type="paragraph" w:customStyle="1" w:styleId="Normal-Indented">
    <w:name w:val="Normal - Indented"/>
    <w:basedOn w:val="Normal"/>
    <w:autoRedefine/>
    <w:qFormat/>
    <w:rsid w:val="006C31D3"/>
    <w:pPr>
      <w:spacing w:line="240" w:lineRule="auto"/>
      <w:ind w:left="567"/>
    </w:pPr>
  </w:style>
  <w:style w:type="character" w:customStyle="1" w:styleId="Heading4Char">
    <w:name w:val="Heading 4 Char"/>
    <w:basedOn w:val="DefaultParagraphFont"/>
    <w:link w:val="Heading4"/>
    <w:uiPriority w:val="9"/>
    <w:rsid w:val="00B3788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08B9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9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-Indented"/>
    <w:link w:val="Heading3Char"/>
    <w:autoRedefine/>
    <w:uiPriority w:val="9"/>
    <w:unhideWhenUsed/>
    <w:qFormat/>
    <w:rsid w:val="00ED4734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78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0E5"/>
  </w:style>
  <w:style w:type="paragraph" w:styleId="Footer">
    <w:name w:val="footer"/>
    <w:basedOn w:val="Normal"/>
    <w:link w:val="FooterChar"/>
    <w:uiPriority w:val="99"/>
    <w:unhideWhenUsed/>
    <w:rsid w:val="005A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0E5"/>
  </w:style>
  <w:style w:type="table" w:styleId="TableGrid">
    <w:name w:val="Table Grid"/>
    <w:basedOn w:val="TableNormal"/>
    <w:uiPriority w:val="39"/>
    <w:rsid w:val="007A1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D35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6E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6E5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208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126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19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47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F09F8"/>
    <w:rPr>
      <w:i/>
      <w:iCs/>
    </w:rPr>
  </w:style>
  <w:style w:type="paragraph" w:customStyle="1" w:styleId="Normal-Indented">
    <w:name w:val="Normal - Indented"/>
    <w:basedOn w:val="Normal"/>
    <w:autoRedefine/>
    <w:qFormat/>
    <w:rsid w:val="006C31D3"/>
    <w:pPr>
      <w:spacing w:line="240" w:lineRule="auto"/>
      <w:ind w:left="567"/>
    </w:pPr>
  </w:style>
  <w:style w:type="character" w:customStyle="1" w:styleId="Heading4Char">
    <w:name w:val="Heading 4 Char"/>
    <w:basedOn w:val="DefaultParagraphFont"/>
    <w:link w:val="Heading4"/>
    <w:uiPriority w:val="9"/>
    <w:rsid w:val="00B3788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OS%20X:Users:maxnyman:Google%20Drive:Anvil%20Creative:Templates:Anvil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92F45-5B4A-754F-9127-3CC687C06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AnvilTemplate.dotx</Template>
  <TotalTime>314</TotalTime>
  <Pages>5</Pages>
  <Words>1150</Words>
  <Characters>6559</Characters>
  <Application>Microsoft Macintosh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/Usage</vt:lpstr>
      <vt:lpstr>Components</vt:lpstr>
      <vt:lpstr>    Authentication: Adobe Pass</vt:lpstr>
      <vt:lpstr>        bc.auth.ap.Loader</vt:lpstr>
      <vt:lpstr>        bc.auth.ap.API</vt:lpstr>
      <vt:lpstr>        bc.auth.ap.ErrorMap</vt:lpstr>
      <vt:lpstr>    Authentication: Models</vt:lpstr>
      <vt:lpstr>        bc.auth.model.Provider</vt:lpstr>
      <vt:lpstr>        bc.auth.model.AuthError</vt:lpstr>
      <vt:lpstr>    Helpers</vt:lpstr>
      <vt:lpstr>        bc.helper.LoadHelper</vt:lpstr>
      <vt:lpstr>    Example</vt:lpstr>
      <vt:lpstr>        index.php</vt:lpstr>
      <vt:lpstr>        playlistContainer.php</vt:lpstr>
      <vt:lpstr>        getPlaylist.php</vt:lpstr>
      <vt:lpstr>        php/MediaItem.php</vt:lpstr>
      <vt:lpstr>        bc.example.UIDelegate</vt:lpstr>
      <vt:lpstr>        bc.example.ErrorHandler</vt:lpstr>
      <vt:lpstr>        bc.example.ProviderSelectorDelegate</vt:lpstr>
      <vt:lpstr>        bc.example.PlayerDelegate</vt:lpstr>
      <vt:lpstr>        getMedia.php</vt:lpstr>
      <vt:lpstr>    Adobe Pass Media Token Validator</vt:lpstr>
      <vt:lpstr>        verifier-1.1.1511-production.jar</vt:lpstr>
      <vt:lpstr>        verify</vt:lpstr>
      <vt:lpstr>Complete Happy Auth Flow</vt:lpstr>
    </vt:vector>
  </TitlesOfParts>
  <Company/>
  <LinksUpToDate>false</LinksUpToDate>
  <CharactersWithSpaces>7694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Nyman</dc:creator>
  <cp:keywords/>
  <dc:description/>
  <cp:lastModifiedBy>Kalpana Seshadri</cp:lastModifiedBy>
  <cp:revision>104</cp:revision>
  <dcterms:created xsi:type="dcterms:W3CDTF">2014-09-02T06:41:00Z</dcterms:created>
  <dcterms:modified xsi:type="dcterms:W3CDTF">2014-11-23T19:07:00Z</dcterms:modified>
</cp:coreProperties>
</file>